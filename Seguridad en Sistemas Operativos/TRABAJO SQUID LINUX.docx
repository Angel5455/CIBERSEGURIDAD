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tbl>
      <w:tblPr>
        <w:tblW w:w="0" w:type="auto"/>
        <w:tblInd w:w="-25" w:type="dxa"/>
        <w:tblLayout w:type="fixed"/>
        <w:tblLook w:val="0000" w:firstRow="0" w:lastRow="0" w:firstColumn="0" w:lastColumn="0" w:noHBand="0" w:noVBand="0"/>
      </w:tblPr>
      <w:tblGrid>
        <w:gridCol w:w="2411"/>
        <w:gridCol w:w="4536"/>
        <w:gridCol w:w="3026"/>
      </w:tblGrid>
      <w:tr w:rsidR="00A404EC" w:rsidRPr="00A404EC" w14:paraId="1A51C444" w14:textId="77777777" w:rsidTr="00140F7C">
        <w:tc>
          <w:tcPr>
            <w:tcW w:w="2411" w:type="dxa"/>
            <w:tcBorders>
              <w:top w:val="single" w:sz="4" w:space="0" w:color="003366"/>
              <w:left w:val="single" w:sz="4" w:space="0" w:color="003366"/>
              <w:bottom w:val="single" w:sz="4" w:space="0" w:color="003366"/>
            </w:tcBorders>
            <w:shd w:val="clear" w:color="auto" w:fill="DBE5F1"/>
            <w:vAlign w:val="center"/>
          </w:tcPr>
          <w:p w14:paraId="74739410" w14:textId="77777777" w:rsidR="00A404EC" w:rsidRPr="00A404EC" w:rsidRDefault="00A404EC" w:rsidP="00A404EC">
            <w:pPr>
              <w:jc w:val="center"/>
              <w:rPr>
                <w:rFonts w:ascii="Times New Roman" w:eastAsia="Times New Roman" w:hAnsi="Times New Roman" w:cs="Times New Roman"/>
                <w:kern w:val="0"/>
                <w:lang w:val="es-ES" w:bidi="ar-SA"/>
              </w:rPr>
            </w:pPr>
            <w:r w:rsidRPr="00A404EC">
              <w:rPr>
                <w:rFonts w:ascii="Georgia" w:eastAsia="Times New Roman" w:hAnsi="Georgia" w:cs="Georgia"/>
                <w:b/>
                <w:color w:val="1F497D"/>
                <w:kern w:val="0"/>
                <w:sz w:val="22"/>
                <w:szCs w:val="22"/>
                <w:lang w:val="es-ES" w:bidi="ar-SA"/>
              </w:rPr>
              <w:t>Asignatura</w:t>
            </w:r>
          </w:p>
        </w:tc>
        <w:tc>
          <w:tcPr>
            <w:tcW w:w="4536" w:type="dxa"/>
            <w:tcBorders>
              <w:top w:val="single" w:sz="4" w:space="0" w:color="003366"/>
              <w:left w:val="single" w:sz="4" w:space="0" w:color="003366"/>
              <w:bottom w:val="single" w:sz="4" w:space="0" w:color="003366"/>
            </w:tcBorders>
            <w:shd w:val="clear" w:color="auto" w:fill="DBE5F1"/>
            <w:vAlign w:val="center"/>
          </w:tcPr>
          <w:p w14:paraId="1104309D" w14:textId="77777777" w:rsidR="00A404EC" w:rsidRPr="00A404EC" w:rsidRDefault="00A404EC" w:rsidP="00A404EC">
            <w:pPr>
              <w:jc w:val="center"/>
              <w:rPr>
                <w:rFonts w:ascii="Times New Roman" w:eastAsia="Times New Roman" w:hAnsi="Times New Roman" w:cs="Times New Roman"/>
                <w:kern w:val="0"/>
                <w:lang w:val="es-ES" w:bidi="ar-SA"/>
              </w:rPr>
            </w:pPr>
            <w:r w:rsidRPr="00A404EC">
              <w:rPr>
                <w:rFonts w:ascii="Georgia" w:eastAsia="Times New Roman" w:hAnsi="Georgia" w:cs="Georgia"/>
                <w:b/>
                <w:color w:val="1F497D"/>
                <w:kern w:val="0"/>
                <w:sz w:val="22"/>
                <w:szCs w:val="22"/>
                <w:lang w:val="es-ES" w:bidi="ar-SA"/>
              </w:rPr>
              <w:t>Datos del alumno</w:t>
            </w:r>
          </w:p>
        </w:tc>
        <w:tc>
          <w:tcPr>
            <w:tcW w:w="3026" w:type="dxa"/>
            <w:tcBorders>
              <w:top w:val="single" w:sz="4" w:space="0" w:color="003366"/>
              <w:left w:val="single" w:sz="4" w:space="0" w:color="003366"/>
              <w:bottom w:val="single" w:sz="4" w:space="0" w:color="003366"/>
              <w:right w:val="single" w:sz="4" w:space="0" w:color="003366"/>
            </w:tcBorders>
            <w:shd w:val="clear" w:color="auto" w:fill="DBE5F1"/>
            <w:vAlign w:val="center"/>
          </w:tcPr>
          <w:p w14:paraId="68C9A1D1" w14:textId="77777777" w:rsidR="00A404EC" w:rsidRPr="00A404EC" w:rsidRDefault="00A404EC" w:rsidP="00A404EC">
            <w:pPr>
              <w:jc w:val="center"/>
              <w:rPr>
                <w:rFonts w:ascii="Times New Roman" w:eastAsia="Times New Roman" w:hAnsi="Times New Roman" w:cs="Times New Roman"/>
                <w:kern w:val="0"/>
                <w:lang w:val="es-ES" w:bidi="ar-SA"/>
              </w:rPr>
            </w:pPr>
            <w:r w:rsidRPr="00A404EC">
              <w:rPr>
                <w:rFonts w:ascii="Georgia" w:eastAsia="Times New Roman" w:hAnsi="Georgia" w:cs="Georgia"/>
                <w:b/>
                <w:color w:val="1F497D"/>
                <w:kern w:val="0"/>
                <w:sz w:val="22"/>
                <w:szCs w:val="22"/>
                <w:lang w:val="es-ES" w:bidi="ar-SA"/>
              </w:rPr>
              <w:t>Fecha</w:t>
            </w:r>
          </w:p>
        </w:tc>
      </w:tr>
      <w:tr w:rsidR="00A404EC" w:rsidRPr="00A404EC" w14:paraId="52FAB322" w14:textId="77777777" w:rsidTr="00140F7C">
        <w:trPr>
          <w:trHeight w:val="464"/>
        </w:trPr>
        <w:tc>
          <w:tcPr>
            <w:tcW w:w="2411" w:type="dxa"/>
            <w:vMerge w:val="restart"/>
            <w:tcBorders>
              <w:top w:val="single" w:sz="4" w:space="0" w:color="003366"/>
              <w:left w:val="single" w:sz="4" w:space="0" w:color="003366"/>
              <w:bottom w:val="single" w:sz="4" w:space="0" w:color="003366"/>
            </w:tcBorders>
            <w:shd w:val="clear" w:color="auto" w:fill="auto"/>
            <w:vAlign w:val="center"/>
          </w:tcPr>
          <w:p w14:paraId="4DE32969" w14:textId="77777777" w:rsidR="00A404EC" w:rsidRPr="00A404EC" w:rsidRDefault="00A404EC" w:rsidP="00A404EC">
            <w:pPr>
              <w:jc w:val="center"/>
              <w:rPr>
                <w:rFonts w:ascii="Times New Roman" w:eastAsia="Times New Roman" w:hAnsi="Times New Roman" w:cs="Times New Roman"/>
                <w:kern w:val="0"/>
                <w:lang w:val="es-ES" w:bidi="ar-SA"/>
              </w:rPr>
            </w:pPr>
            <w:r w:rsidRPr="00A404EC">
              <w:rPr>
                <w:rFonts w:ascii="Georgia" w:eastAsia="Times New Roman" w:hAnsi="Georgia" w:cs="Georgia"/>
                <w:b/>
                <w:kern w:val="0"/>
                <w:sz w:val="20"/>
                <w:szCs w:val="20"/>
                <w:lang w:val="es-ES" w:bidi="ar-SA"/>
              </w:rPr>
              <w:t>Seguridad en Sistemas Operativos Propietarios</w:t>
            </w:r>
          </w:p>
        </w:tc>
        <w:tc>
          <w:tcPr>
            <w:tcW w:w="4536" w:type="dxa"/>
            <w:tcBorders>
              <w:top w:val="single" w:sz="4" w:space="0" w:color="003366"/>
              <w:left w:val="single" w:sz="4" w:space="0" w:color="003366"/>
              <w:bottom w:val="single" w:sz="4" w:space="0" w:color="003366"/>
            </w:tcBorders>
            <w:shd w:val="clear" w:color="auto" w:fill="auto"/>
            <w:vAlign w:val="center"/>
          </w:tcPr>
          <w:p w14:paraId="1EB890A4" w14:textId="77777777" w:rsidR="00A404EC" w:rsidRPr="00A404EC" w:rsidRDefault="00A404EC" w:rsidP="00A404EC">
            <w:pPr>
              <w:rPr>
                <w:rFonts w:ascii="Times New Roman" w:eastAsia="Times New Roman" w:hAnsi="Times New Roman" w:cs="Times New Roman"/>
                <w:kern w:val="0"/>
                <w:lang w:val="es-ES" w:bidi="ar-SA"/>
              </w:rPr>
            </w:pPr>
            <w:r w:rsidRPr="00A404EC">
              <w:rPr>
                <w:rFonts w:ascii="Georgia" w:eastAsia="Times New Roman" w:hAnsi="Georgia" w:cs="Georgia"/>
                <w:kern w:val="0"/>
                <w:sz w:val="20"/>
                <w:szCs w:val="20"/>
                <w:lang w:val="es-ES" w:bidi="ar-SA"/>
              </w:rPr>
              <w:t>Apellidos: Paz López</w:t>
            </w:r>
          </w:p>
        </w:tc>
        <w:tc>
          <w:tcPr>
            <w:tcW w:w="3026" w:type="dxa"/>
            <w:vMerge w:val="restart"/>
            <w:tcBorders>
              <w:top w:val="single" w:sz="4" w:space="0" w:color="003366"/>
              <w:left w:val="single" w:sz="4" w:space="0" w:color="003366"/>
              <w:bottom w:val="single" w:sz="4" w:space="0" w:color="003366"/>
              <w:right w:val="single" w:sz="4" w:space="0" w:color="003366"/>
            </w:tcBorders>
            <w:shd w:val="clear" w:color="auto" w:fill="auto"/>
            <w:vAlign w:val="center"/>
          </w:tcPr>
          <w:p w14:paraId="2991A1D8" w14:textId="07B43762" w:rsidR="00A404EC" w:rsidRPr="00A404EC" w:rsidRDefault="00A404EC" w:rsidP="00A404EC">
            <w:pPr>
              <w:jc w:val="center"/>
              <w:rPr>
                <w:rFonts w:ascii="Times New Roman" w:eastAsia="Times New Roman" w:hAnsi="Times New Roman" w:cs="Times New Roman"/>
                <w:kern w:val="0"/>
                <w:lang w:val="es-ES" w:bidi="ar-SA"/>
              </w:rPr>
            </w:pPr>
            <w:r>
              <w:rPr>
                <w:rFonts w:ascii="Georgia" w:eastAsia="Georgia" w:hAnsi="Georgia" w:cs="Georgia"/>
                <w:kern w:val="0"/>
                <w:sz w:val="20"/>
                <w:szCs w:val="20"/>
                <w:lang w:val="es-ES" w:bidi="ar-SA"/>
              </w:rPr>
              <w:t>10</w:t>
            </w:r>
            <w:r w:rsidRPr="00A404EC">
              <w:rPr>
                <w:rFonts w:ascii="Georgia" w:eastAsia="Georgia" w:hAnsi="Georgia" w:cs="Georgia"/>
                <w:kern w:val="0"/>
                <w:sz w:val="20"/>
                <w:szCs w:val="20"/>
                <w:lang w:val="es-ES" w:bidi="ar-SA"/>
              </w:rPr>
              <w:t xml:space="preserve"> de Ju</w:t>
            </w:r>
            <w:r>
              <w:rPr>
                <w:rFonts w:ascii="Georgia" w:eastAsia="Georgia" w:hAnsi="Georgia" w:cs="Georgia"/>
                <w:kern w:val="0"/>
                <w:sz w:val="20"/>
                <w:szCs w:val="20"/>
                <w:lang w:val="es-ES" w:bidi="ar-SA"/>
              </w:rPr>
              <w:t>l</w:t>
            </w:r>
            <w:r w:rsidRPr="00A404EC">
              <w:rPr>
                <w:rFonts w:ascii="Georgia" w:eastAsia="Georgia" w:hAnsi="Georgia" w:cs="Georgia"/>
                <w:kern w:val="0"/>
                <w:sz w:val="20"/>
                <w:szCs w:val="20"/>
                <w:lang w:val="es-ES" w:bidi="ar-SA"/>
              </w:rPr>
              <w:t>io 2021</w:t>
            </w:r>
          </w:p>
        </w:tc>
      </w:tr>
      <w:tr w:rsidR="00A404EC" w:rsidRPr="00A404EC" w14:paraId="371CB77E" w14:textId="77777777" w:rsidTr="00140F7C">
        <w:trPr>
          <w:trHeight w:val="475"/>
        </w:trPr>
        <w:tc>
          <w:tcPr>
            <w:tcW w:w="2411" w:type="dxa"/>
            <w:vMerge/>
            <w:tcBorders>
              <w:top w:val="single" w:sz="4" w:space="0" w:color="003366"/>
              <w:left w:val="single" w:sz="4" w:space="0" w:color="003366"/>
              <w:bottom w:val="single" w:sz="4" w:space="0" w:color="003366"/>
            </w:tcBorders>
            <w:shd w:val="clear" w:color="auto" w:fill="auto"/>
            <w:vAlign w:val="center"/>
          </w:tcPr>
          <w:p w14:paraId="76B70D1E" w14:textId="77777777" w:rsidR="00A404EC" w:rsidRPr="00A404EC" w:rsidRDefault="00A404EC" w:rsidP="00A404EC">
            <w:pPr>
              <w:snapToGrid w:val="0"/>
              <w:rPr>
                <w:rFonts w:ascii="Times New Roman" w:eastAsia="Times New Roman" w:hAnsi="Times New Roman" w:cs="Times New Roman"/>
                <w:kern w:val="0"/>
                <w:lang w:val="es-ES" w:bidi="ar-SA"/>
              </w:rPr>
            </w:pPr>
          </w:p>
        </w:tc>
        <w:tc>
          <w:tcPr>
            <w:tcW w:w="4536" w:type="dxa"/>
            <w:tcBorders>
              <w:top w:val="single" w:sz="4" w:space="0" w:color="003366"/>
              <w:left w:val="single" w:sz="4" w:space="0" w:color="003366"/>
              <w:bottom w:val="single" w:sz="4" w:space="0" w:color="003366"/>
            </w:tcBorders>
            <w:shd w:val="clear" w:color="auto" w:fill="auto"/>
            <w:vAlign w:val="center"/>
          </w:tcPr>
          <w:p w14:paraId="677F3C12" w14:textId="77777777" w:rsidR="00A404EC" w:rsidRPr="00A404EC" w:rsidRDefault="00A404EC" w:rsidP="00A404EC">
            <w:pPr>
              <w:rPr>
                <w:rFonts w:ascii="Times New Roman" w:eastAsia="Times New Roman" w:hAnsi="Times New Roman" w:cs="Times New Roman"/>
                <w:kern w:val="0"/>
                <w:lang w:val="es-ES" w:bidi="ar-SA"/>
              </w:rPr>
            </w:pPr>
            <w:r w:rsidRPr="00A404EC">
              <w:rPr>
                <w:rFonts w:ascii="Georgia" w:eastAsia="Times New Roman" w:hAnsi="Georgia" w:cs="Georgia"/>
                <w:kern w:val="0"/>
                <w:sz w:val="20"/>
                <w:szCs w:val="20"/>
                <w:lang w:val="es-ES" w:bidi="ar-SA"/>
              </w:rPr>
              <w:t>Nombre: Angel Ramón</w:t>
            </w:r>
          </w:p>
        </w:tc>
        <w:tc>
          <w:tcPr>
            <w:tcW w:w="3026" w:type="dxa"/>
            <w:vMerge/>
            <w:tcBorders>
              <w:top w:val="single" w:sz="4" w:space="0" w:color="003366"/>
              <w:left w:val="single" w:sz="4" w:space="0" w:color="003366"/>
              <w:bottom w:val="single" w:sz="4" w:space="0" w:color="003366"/>
              <w:right w:val="single" w:sz="4" w:space="0" w:color="003366"/>
            </w:tcBorders>
            <w:shd w:val="clear" w:color="auto" w:fill="auto"/>
            <w:vAlign w:val="center"/>
          </w:tcPr>
          <w:p w14:paraId="17306844" w14:textId="77777777" w:rsidR="00A404EC" w:rsidRPr="00A404EC" w:rsidRDefault="00A404EC" w:rsidP="00A404EC">
            <w:pPr>
              <w:snapToGrid w:val="0"/>
              <w:rPr>
                <w:rFonts w:ascii="Times New Roman" w:eastAsia="Times New Roman" w:hAnsi="Times New Roman" w:cs="Times New Roman"/>
                <w:kern w:val="0"/>
                <w:lang w:val="es-ES" w:bidi="ar-SA"/>
              </w:rPr>
            </w:pPr>
          </w:p>
        </w:tc>
      </w:tr>
    </w:tbl>
    <w:p w14:paraId="2B9903E2" w14:textId="77777777" w:rsidR="00A404EC" w:rsidRDefault="00A404EC"/>
    <w:p w14:paraId="55BE0FDB" w14:textId="77777777" w:rsidR="00A404EC" w:rsidRDefault="00A404EC"/>
    <w:sdt>
      <w:sdtPr>
        <w:rPr>
          <w:lang w:val="es-ES"/>
        </w:rPr>
        <w:id w:val="737676947"/>
        <w:docPartObj>
          <w:docPartGallery w:val="Table of Contents"/>
          <w:docPartUnique/>
        </w:docPartObj>
      </w:sdtPr>
      <w:sdtEndPr>
        <w:rPr>
          <w:rFonts w:ascii="Liberation Serif" w:eastAsia="Noto Serif CJK SC" w:hAnsi="Liberation Serif" w:cs="Lohit Devanagari"/>
          <w:b/>
          <w:bCs/>
          <w:color w:val="auto"/>
          <w:kern w:val="2"/>
          <w:sz w:val="24"/>
          <w:szCs w:val="24"/>
          <w:lang w:eastAsia="zh-CN" w:bidi="hi-IN"/>
        </w:rPr>
      </w:sdtEndPr>
      <w:sdtContent>
        <w:p w14:paraId="290C2ACF" w14:textId="3A3ECAF0" w:rsidR="00020EA6" w:rsidRDefault="00020EA6">
          <w:pPr>
            <w:pStyle w:val="TtuloTDC"/>
          </w:pPr>
          <w:r>
            <w:rPr>
              <w:lang w:val="es-ES"/>
            </w:rPr>
            <w:t>Contenido</w:t>
          </w:r>
        </w:p>
        <w:p w14:paraId="4E2CFE64" w14:textId="0D34B236" w:rsidR="00020EA6" w:rsidRDefault="00020EA6">
          <w:pPr>
            <w:pStyle w:val="TDC1"/>
            <w:tabs>
              <w:tab w:val="right" w:leader="dot" w:pos="99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6559025" w:history="1">
            <w:r w:rsidRPr="008B53E9">
              <w:rPr>
                <w:rStyle w:val="Hipervnculo"/>
                <w:noProof/>
              </w:rPr>
              <w:t>ACCEDER A LOS PERMISOS ROOT: sudo -i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_Toc76559025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82BC1" w14:textId="3EC73E2E" w:rsidR="00020EA6" w:rsidRDefault="00020EA6">
          <w:pPr>
            <w:pStyle w:val="TDC1"/>
            <w:tabs>
              <w:tab w:val="right" w:leader="dot" w:pos="9962"/>
            </w:tabs>
            <w:rPr>
              <w:noProof/>
            </w:rPr>
          </w:pPr>
          <w:hyperlink w:anchor="_Toc76559026" w:history="1">
            <w:r w:rsidRPr="008B53E9">
              <w:rPr>
                <w:rStyle w:val="Hipervnculo"/>
                <w:noProof/>
              </w:rPr>
              <w:t>DESCARGAR SQUID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_Toc76559026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35465" w14:textId="0A414A0D" w:rsidR="00020EA6" w:rsidRDefault="00020EA6">
          <w:pPr>
            <w:pStyle w:val="TDC1"/>
            <w:tabs>
              <w:tab w:val="right" w:leader="dot" w:pos="9962"/>
            </w:tabs>
            <w:rPr>
              <w:noProof/>
            </w:rPr>
          </w:pPr>
          <w:hyperlink w:anchor="_Toc76559027" w:history="1">
            <w:r w:rsidRPr="008B53E9">
              <w:rPr>
                <w:rStyle w:val="Hipervnculo"/>
                <w:noProof/>
              </w:rPr>
              <w:t>CREACION DE LOS ARCHIVOS PARA LAS LISTAS DE ACCESO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_Toc76559027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972E4" w14:textId="6A92A4DB" w:rsidR="00020EA6" w:rsidRDefault="00020EA6">
          <w:pPr>
            <w:pStyle w:val="TDC1"/>
            <w:tabs>
              <w:tab w:val="right" w:leader="dot" w:pos="9962"/>
            </w:tabs>
            <w:rPr>
              <w:noProof/>
            </w:rPr>
          </w:pPr>
          <w:hyperlink w:anchor="_Toc76559028" w:history="1">
            <w:r w:rsidRPr="008B53E9">
              <w:rPr>
                <w:rStyle w:val="Hipervnculo"/>
                <w:noProof/>
              </w:rPr>
              <w:t>COMPROBACION DEL FUNCIONAMIENTO DEL  SQUID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_Toc76559028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98A9F" w14:textId="40A86083" w:rsidR="00020EA6" w:rsidRDefault="00020EA6">
          <w:pPr>
            <w:pStyle w:val="TDC1"/>
            <w:tabs>
              <w:tab w:val="right" w:leader="dot" w:pos="9962"/>
            </w:tabs>
            <w:rPr>
              <w:noProof/>
            </w:rPr>
          </w:pPr>
          <w:hyperlink w:anchor="_Toc76559029" w:history="1">
            <w:r w:rsidRPr="008B53E9">
              <w:rPr>
                <w:rStyle w:val="Hipervnculo"/>
                <w:noProof/>
              </w:rPr>
              <w:t>CONFIGURACIÓN DE HORARIO DE CONEXIÓN DE 8 AM A 10 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_Toc76559029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7978E" w14:textId="0038D953" w:rsidR="00020EA6" w:rsidRDefault="00020EA6">
          <w:pPr>
            <w:pStyle w:val="TDC1"/>
            <w:tabs>
              <w:tab w:val="right" w:leader="dot" w:pos="9962"/>
            </w:tabs>
            <w:rPr>
              <w:noProof/>
            </w:rPr>
          </w:pPr>
          <w:hyperlink w:anchor="_Toc76559030" w:history="1">
            <w:r w:rsidRPr="008B53E9">
              <w:rPr>
                <w:rStyle w:val="Hipervnculo"/>
                <w:noProof/>
              </w:rPr>
              <w:t>CREAMOS FICHERO QUE GUARDE LOS 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_Toc76559030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305B0" w14:textId="1FF5F82E" w:rsidR="00020EA6" w:rsidRDefault="00020EA6">
          <w:r>
            <w:rPr>
              <w:b/>
              <w:bCs/>
              <w:lang w:val="es-ES"/>
            </w:rPr>
            <w:fldChar w:fldCharType="end"/>
          </w:r>
        </w:p>
      </w:sdtContent>
    </w:sdt>
    <w:p w14:paraId="2E1C3799" w14:textId="77777777" w:rsidR="00A404EC" w:rsidRDefault="00A404EC"/>
    <w:p w14:paraId="11B8E0CB" w14:textId="5F5D1A7A" w:rsidR="00DF0CEE" w:rsidRDefault="00A404EC" w:rsidP="00A404EC">
      <w:pPr>
        <w:pStyle w:val="Ttulo1"/>
      </w:pPr>
      <w:bookmarkStart w:id="0" w:name="_Toc76559025"/>
      <w:r>
        <w:t>ACCEDER A LOS PERMISOS ROOT</w:t>
      </w:r>
      <w:r w:rsidR="002C6DD2">
        <w:t>: sudo -i</w:t>
      </w:r>
      <w:bookmarkEnd w:id="0"/>
    </w:p>
    <w:p w14:paraId="7C947E18" w14:textId="77777777" w:rsidR="00DF0CEE" w:rsidRDefault="00DF0CEE"/>
    <w:p w14:paraId="67B66151" w14:textId="0BF41135" w:rsidR="00DF0CEE" w:rsidRDefault="002C6DD2">
      <w:r>
        <w:rPr>
          <w:noProof/>
        </w:rPr>
        <w:drawing>
          <wp:anchor distT="0" distB="0" distL="0" distR="0" simplePos="0" relativeHeight="251640320" behindDoc="0" locked="0" layoutInCell="1" allowOverlap="1" wp14:anchorId="2218F7B8" wp14:editId="4C0F8F2A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1585" cy="3559175"/>
            <wp:effectExtent l="0" t="0" r="0" b="0"/>
            <wp:wrapSquare wrapText="largest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91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05157" w14:textId="77777777" w:rsidR="00DF0CEE" w:rsidRDefault="00DF0CEE"/>
    <w:p w14:paraId="1EFD6C8C" w14:textId="77777777" w:rsidR="00DF0CEE" w:rsidRDefault="00DF0CEE"/>
    <w:p w14:paraId="1A0114CE" w14:textId="77777777" w:rsidR="00A404EC" w:rsidRDefault="00A404EC"/>
    <w:p w14:paraId="17C7A39D" w14:textId="77777777" w:rsidR="00A404EC" w:rsidRDefault="00A404EC"/>
    <w:p w14:paraId="02FE8BA5" w14:textId="77777777" w:rsidR="00A404EC" w:rsidRDefault="00A404EC"/>
    <w:p w14:paraId="7B39E696" w14:textId="588EBE41" w:rsidR="00DF0CEE" w:rsidRDefault="002C6DD2" w:rsidP="00A404EC">
      <w:pPr>
        <w:pStyle w:val="Ttulo1"/>
      </w:pPr>
      <w:bookmarkStart w:id="1" w:name="_Toc76559026"/>
      <w:r>
        <w:lastRenderedPageBreak/>
        <w:t>DESCARGAR SQUID</w:t>
      </w:r>
      <w:bookmarkEnd w:id="1"/>
    </w:p>
    <w:p w14:paraId="774FFD61" w14:textId="77777777" w:rsidR="00DF0CEE" w:rsidRDefault="00DF0CEE"/>
    <w:p w14:paraId="52B859DD" w14:textId="41511806" w:rsidR="00DF0CEE" w:rsidRDefault="002C6DD2">
      <w:r>
        <w:rPr>
          <w:noProof/>
        </w:rPr>
        <w:drawing>
          <wp:anchor distT="0" distB="0" distL="0" distR="0" simplePos="0" relativeHeight="251641344" behindDoc="0" locked="0" layoutInCell="1" allowOverlap="1" wp14:anchorId="32E401EC" wp14:editId="15E3055A">
            <wp:simplePos x="0" y="0"/>
            <wp:positionH relativeFrom="column">
              <wp:posOffset>0</wp:posOffset>
            </wp:positionH>
            <wp:positionV relativeFrom="paragraph">
              <wp:posOffset>39370</wp:posOffset>
            </wp:positionV>
            <wp:extent cx="6331585" cy="3559175"/>
            <wp:effectExtent l="0" t="0" r="0" b="0"/>
            <wp:wrapSquare wrapText="largest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91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C5538" w14:textId="77777777" w:rsidR="00DF0CEE" w:rsidRDefault="002C6DD2">
      <w:r>
        <w:t>Nos dirijimos al directorio de configuracion Squid</w:t>
      </w:r>
    </w:p>
    <w:p w14:paraId="423E0854" w14:textId="77777777" w:rsidR="00DF0CEE" w:rsidRDefault="00DF0CEE"/>
    <w:p w14:paraId="60D26730" w14:textId="77777777" w:rsidR="00DF0CEE" w:rsidRDefault="002C6DD2">
      <w:r>
        <w:t>nano /etc/squid/squid.conf</w:t>
      </w:r>
    </w:p>
    <w:p w14:paraId="02CD9321" w14:textId="5CB4012A" w:rsidR="00DF0CEE" w:rsidRDefault="002C6DD2">
      <w:r>
        <w:rPr>
          <w:noProof/>
        </w:rPr>
        <w:drawing>
          <wp:anchor distT="0" distB="0" distL="0" distR="0" simplePos="0" relativeHeight="251642368" behindDoc="0" locked="0" layoutInCell="1" allowOverlap="1" wp14:anchorId="702A776C" wp14:editId="78C946F4">
            <wp:simplePos x="0" y="0"/>
            <wp:positionH relativeFrom="column">
              <wp:posOffset>0</wp:posOffset>
            </wp:positionH>
            <wp:positionV relativeFrom="paragraph">
              <wp:posOffset>100965</wp:posOffset>
            </wp:positionV>
            <wp:extent cx="5623560" cy="3161030"/>
            <wp:effectExtent l="0" t="0" r="0" b="0"/>
            <wp:wrapSquare wrapText="largest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316103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9201AD" w14:textId="77777777" w:rsidR="00DF0CEE" w:rsidRDefault="00DF0CEE"/>
    <w:p w14:paraId="49121EB2" w14:textId="77777777" w:rsidR="00A404EC" w:rsidRDefault="00A404EC"/>
    <w:p w14:paraId="782C9D9E" w14:textId="77777777" w:rsidR="00A404EC" w:rsidRDefault="00A404EC"/>
    <w:p w14:paraId="568B09E6" w14:textId="77777777" w:rsidR="00A404EC" w:rsidRDefault="00A404EC"/>
    <w:p w14:paraId="53017CC4" w14:textId="77777777" w:rsidR="00A404EC" w:rsidRDefault="00A404EC"/>
    <w:p w14:paraId="06D96570" w14:textId="77777777" w:rsidR="00A404EC" w:rsidRDefault="00A404EC"/>
    <w:p w14:paraId="1232E1C2" w14:textId="77777777" w:rsidR="00A404EC" w:rsidRDefault="00A404EC"/>
    <w:p w14:paraId="66FECD0D" w14:textId="77777777" w:rsidR="00A404EC" w:rsidRDefault="00A404EC"/>
    <w:p w14:paraId="11FE624C" w14:textId="77777777" w:rsidR="00A404EC" w:rsidRDefault="00A404EC"/>
    <w:p w14:paraId="122A37DC" w14:textId="77777777" w:rsidR="00A404EC" w:rsidRDefault="00A404EC"/>
    <w:p w14:paraId="3884EC59" w14:textId="77777777" w:rsidR="00A404EC" w:rsidRDefault="00A404EC"/>
    <w:p w14:paraId="6D5025A7" w14:textId="77777777" w:rsidR="00A404EC" w:rsidRDefault="00A404EC"/>
    <w:p w14:paraId="370F3889" w14:textId="77777777" w:rsidR="00A404EC" w:rsidRDefault="00A404EC"/>
    <w:p w14:paraId="28E453A2" w14:textId="77777777" w:rsidR="00A404EC" w:rsidRDefault="00A404EC"/>
    <w:p w14:paraId="0F4CF863" w14:textId="77777777" w:rsidR="00A404EC" w:rsidRDefault="00A404EC"/>
    <w:p w14:paraId="6B038650" w14:textId="77777777" w:rsidR="00A404EC" w:rsidRDefault="00A404EC"/>
    <w:p w14:paraId="3FCD5FA8" w14:textId="77777777" w:rsidR="00A404EC" w:rsidRDefault="00A404EC"/>
    <w:p w14:paraId="377593EE" w14:textId="77777777" w:rsidR="00A404EC" w:rsidRDefault="00A404EC"/>
    <w:p w14:paraId="343085C4" w14:textId="77777777" w:rsidR="00A404EC" w:rsidRDefault="00A404EC"/>
    <w:p w14:paraId="46720AAB" w14:textId="77777777" w:rsidR="00A404EC" w:rsidRDefault="00A404EC"/>
    <w:p w14:paraId="33571587" w14:textId="26316788" w:rsidR="00DF0CEE" w:rsidRDefault="002C6DD2" w:rsidP="00A404EC">
      <w:pPr>
        <w:pStyle w:val="Ttulo1"/>
      </w:pPr>
      <w:bookmarkStart w:id="2" w:name="_Toc76559027"/>
      <w:r>
        <w:lastRenderedPageBreak/>
        <w:t>CREACION DE LOS ARCHIVOS PARA LAS LISTAS DE ACCESO</w:t>
      </w:r>
      <w:bookmarkEnd w:id="2"/>
      <w:r>
        <w:t xml:space="preserve"> </w:t>
      </w:r>
    </w:p>
    <w:p w14:paraId="2EE1B80E" w14:textId="77777777" w:rsidR="00DF0CEE" w:rsidRDefault="00DF0CEE"/>
    <w:p w14:paraId="245ECD06" w14:textId="77777777" w:rsidR="00DF0CEE" w:rsidRDefault="002C6DD2">
      <w:r>
        <w:t xml:space="preserve">Creacion de archivos para negar los dominios de: </w:t>
      </w:r>
    </w:p>
    <w:p w14:paraId="63EC3426" w14:textId="77777777" w:rsidR="00DF0CEE" w:rsidRDefault="0018777E">
      <w:hyperlink r:id="rId10" w:history="1">
        <w:r w:rsidR="002C6DD2">
          <w:rPr>
            <w:rStyle w:val="Hipervnculo"/>
          </w:rPr>
          <w:t>www.gmail.com</w:t>
        </w:r>
      </w:hyperlink>
      <w:r w:rsidR="002C6DD2">
        <w:t xml:space="preserve">            </w:t>
      </w:r>
      <w:hyperlink r:id="rId11" w:history="1">
        <w:r w:rsidR="002C6DD2">
          <w:rPr>
            <w:rStyle w:val="Hipervnculo"/>
          </w:rPr>
          <w:t>www.yahoo.com</w:t>
        </w:r>
      </w:hyperlink>
      <w:r w:rsidR="002C6DD2">
        <w:t xml:space="preserve">        </w:t>
      </w:r>
      <w:hyperlink r:id="rId12" w:history="1">
        <w:r w:rsidR="002C6DD2">
          <w:rPr>
            <w:rStyle w:val="Hipervnculo"/>
          </w:rPr>
          <w:t>www.hotmail.com</w:t>
        </w:r>
      </w:hyperlink>
    </w:p>
    <w:p w14:paraId="77996EE4" w14:textId="77777777" w:rsidR="00DF0CEE" w:rsidRDefault="00DF0CEE"/>
    <w:p w14:paraId="54401FE8" w14:textId="2A35AC00" w:rsidR="00DF0CEE" w:rsidRDefault="002C6DD2">
      <w:r>
        <w:rPr>
          <w:noProof/>
        </w:rPr>
        <w:drawing>
          <wp:anchor distT="0" distB="0" distL="0" distR="0" simplePos="0" relativeHeight="251643392" behindDoc="0" locked="0" layoutInCell="1" allowOverlap="1" wp14:anchorId="28346F62" wp14:editId="75686AD3">
            <wp:simplePos x="0" y="0"/>
            <wp:positionH relativeFrom="column">
              <wp:posOffset>282575</wp:posOffset>
            </wp:positionH>
            <wp:positionV relativeFrom="paragraph">
              <wp:posOffset>5715</wp:posOffset>
            </wp:positionV>
            <wp:extent cx="5502910" cy="3093720"/>
            <wp:effectExtent l="0" t="0" r="0" b="0"/>
            <wp:wrapSquare wrapText="largest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3093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14E385" w14:textId="7A672011" w:rsidR="00DF0CEE" w:rsidRDefault="00DF0CEE"/>
    <w:p w14:paraId="2B692FCC" w14:textId="01BF8E80" w:rsidR="00DF0CEE" w:rsidRDefault="00DF0CEE"/>
    <w:p w14:paraId="25DB17D5" w14:textId="77777777" w:rsidR="00A404EC" w:rsidRDefault="00A404EC"/>
    <w:p w14:paraId="3CABCEA9" w14:textId="77777777" w:rsidR="00A404EC" w:rsidRDefault="00A404EC"/>
    <w:p w14:paraId="4ED663E2" w14:textId="77777777" w:rsidR="00A404EC" w:rsidRDefault="00A404EC"/>
    <w:p w14:paraId="73D26FD3" w14:textId="77777777" w:rsidR="00A404EC" w:rsidRDefault="00A404EC"/>
    <w:p w14:paraId="35D83DC2" w14:textId="77777777" w:rsidR="00A404EC" w:rsidRDefault="00A404EC"/>
    <w:p w14:paraId="1D66C18E" w14:textId="77777777" w:rsidR="00A404EC" w:rsidRDefault="00A404EC"/>
    <w:p w14:paraId="734CAA0D" w14:textId="77777777" w:rsidR="00A404EC" w:rsidRDefault="00A404EC"/>
    <w:p w14:paraId="1B3B5C82" w14:textId="77777777" w:rsidR="00A404EC" w:rsidRDefault="00A404EC"/>
    <w:p w14:paraId="14F75FC8" w14:textId="77777777" w:rsidR="00A404EC" w:rsidRDefault="00A404EC"/>
    <w:p w14:paraId="48DE4CDC" w14:textId="77777777" w:rsidR="00A404EC" w:rsidRDefault="00A404EC"/>
    <w:p w14:paraId="4DF6C07B" w14:textId="77777777" w:rsidR="00A404EC" w:rsidRDefault="00A404EC"/>
    <w:p w14:paraId="3CF58AFD" w14:textId="77777777" w:rsidR="00A404EC" w:rsidRDefault="00A404EC"/>
    <w:p w14:paraId="20573B7E" w14:textId="77777777" w:rsidR="00A404EC" w:rsidRDefault="00A404EC"/>
    <w:p w14:paraId="77240CA0" w14:textId="77777777" w:rsidR="00A404EC" w:rsidRDefault="00A404EC"/>
    <w:p w14:paraId="0DA8CA7A" w14:textId="3B03E230" w:rsidR="00A404EC" w:rsidRDefault="00A404EC"/>
    <w:p w14:paraId="1CC43C5C" w14:textId="1F092176" w:rsidR="00A404EC" w:rsidRDefault="00A404EC">
      <w:r>
        <w:rPr>
          <w:noProof/>
        </w:rPr>
        <w:drawing>
          <wp:anchor distT="0" distB="0" distL="0" distR="0" simplePos="0" relativeHeight="251677184" behindDoc="0" locked="0" layoutInCell="1" allowOverlap="1" wp14:anchorId="0AFA0903" wp14:editId="3C556410">
            <wp:simplePos x="0" y="0"/>
            <wp:positionH relativeFrom="margin">
              <wp:align>left</wp:align>
            </wp:positionH>
            <wp:positionV relativeFrom="paragraph">
              <wp:posOffset>74295</wp:posOffset>
            </wp:positionV>
            <wp:extent cx="5743575" cy="3228340"/>
            <wp:effectExtent l="0" t="0" r="9525" b="0"/>
            <wp:wrapSquare wrapText="largest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34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3CCA13" w14:textId="358F3AFA" w:rsidR="00A404EC" w:rsidRDefault="00A404EC"/>
    <w:p w14:paraId="3B90EEF9" w14:textId="5BAE1548" w:rsidR="00A404EC" w:rsidRDefault="00A404EC"/>
    <w:p w14:paraId="41795E89" w14:textId="77777777" w:rsidR="00A404EC" w:rsidRDefault="00A404EC"/>
    <w:p w14:paraId="10D3CC68" w14:textId="77777777" w:rsidR="00A404EC" w:rsidRDefault="00A404EC"/>
    <w:p w14:paraId="6E9ECC35" w14:textId="77777777" w:rsidR="00A404EC" w:rsidRDefault="00A404EC"/>
    <w:p w14:paraId="56884D52" w14:textId="77777777" w:rsidR="00A404EC" w:rsidRDefault="00A404EC"/>
    <w:p w14:paraId="3302C1E9" w14:textId="77777777" w:rsidR="00A404EC" w:rsidRDefault="00A404EC"/>
    <w:p w14:paraId="27D07CDE" w14:textId="77777777" w:rsidR="00A404EC" w:rsidRDefault="00A404EC"/>
    <w:p w14:paraId="01841DC6" w14:textId="77777777" w:rsidR="00A404EC" w:rsidRDefault="00A404EC"/>
    <w:p w14:paraId="1F689ED9" w14:textId="77777777" w:rsidR="00A404EC" w:rsidRDefault="00A404EC"/>
    <w:p w14:paraId="790789B6" w14:textId="77777777" w:rsidR="00A404EC" w:rsidRDefault="00A404EC"/>
    <w:p w14:paraId="41E05285" w14:textId="77777777" w:rsidR="00A404EC" w:rsidRDefault="00A404EC"/>
    <w:p w14:paraId="54845AAA" w14:textId="77777777" w:rsidR="00A404EC" w:rsidRDefault="00A404EC"/>
    <w:p w14:paraId="6076B37C" w14:textId="77777777" w:rsidR="00A404EC" w:rsidRDefault="00A404EC"/>
    <w:p w14:paraId="1029EA65" w14:textId="77777777" w:rsidR="00A404EC" w:rsidRDefault="00A404EC"/>
    <w:p w14:paraId="4D964731" w14:textId="77777777" w:rsidR="00A404EC" w:rsidRDefault="00A404EC"/>
    <w:p w14:paraId="466C39C9" w14:textId="77777777" w:rsidR="00A404EC" w:rsidRDefault="00A404EC"/>
    <w:p w14:paraId="131A9D6C" w14:textId="77777777" w:rsidR="00A404EC" w:rsidRDefault="00A404EC"/>
    <w:p w14:paraId="7D5B6DB6" w14:textId="40F1B0DB" w:rsidR="00DF0CEE" w:rsidRDefault="002C6DD2">
      <w:r>
        <w:t>Y creacion de palabras negadas:</w:t>
      </w:r>
    </w:p>
    <w:p w14:paraId="378CDFB2" w14:textId="66F85B70" w:rsidR="00DF0CEE" w:rsidRDefault="002C6DD2">
      <w:r>
        <w:t>Sexo</w:t>
      </w:r>
    </w:p>
    <w:p w14:paraId="326E7DD1" w14:textId="133FF95C" w:rsidR="00DF0CEE" w:rsidRDefault="002C6DD2">
      <w:r>
        <w:t>Pornografia</w:t>
      </w:r>
    </w:p>
    <w:p w14:paraId="53DD7FB6" w14:textId="572E3AC2" w:rsidR="00DF0CEE" w:rsidRDefault="002C6DD2">
      <w:r>
        <w:t>Desnudos</w:t>
      </w:r>
    </w:p>
    <w:p w14:paraId="73793936" w14:textId="34794217" w:rsidR="00DF0CEE" w:rsidRDefault="00DF0CEE"/>
    <w:p w14:paraId="0C94D37E" w14:textId="40DEF526" w:rsidR="00DF0CEE" w:rsidRDefault="00DF0CEE"/>
    <w:p w14:paraId="44823A73" w14:textId="4E241ACC" w:rsidR="00DF0CEE" w:rsidRDefault="002C6DD2">
      <w:r>
        <w:rPr>
          <w:noProof/>
        </w:rPr>
        <w:lastRenderedPageBreak/>
        <w:drawing>
          <wp:anchor distT="0" distB="0" distL="0" distR="0" simplePos="0" relativeHeight="251645440" behindDoc="0" locked="0" layoutInCell="1" allowOverlap="1" wp14:anchorId="214AFB78" wp14:editId="081D7BA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1585" cy="3559175"/>
            <wp:effectExtent l="0" t="0" r="0" b="6985"/>
            <wp:wrapSquare wrapText="largest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91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093806" w14:textId="2B77BECE" w:rsidR="00DF0CEE" w:rsidRDefault="002C6DD2">
      <w:r>
        <w:rPr>
          <w:noProof/>
        </w:rPr>
        <w:drawing>
          <wp:anchor distT="0" distB="0" distL="0" distR="0" simplePos="0" relativeHeight="251644416" behindDoc="0" locked="0" layoutInCell="1" allowOverlap="1" wp14:anchorId="549DE70F" wp14:editId="0B147922">
            <wp:simplePos x="0" y="0"/>
            <wp:positionH relativeFrom="column">
              <wp:posOffset>-76200</wp:posOffset>
            </wp:positionH>
            <wp:positionV relativeFrom="paragraph">
              <wp:posOffset>174625</wp:posOffset>
            </wp:positionV>
            <wp:extent cx="5575935" cy="3134360"/>
            <wp:effectExtent l="0" t="0" r="0" b="0"/>
            <wp:wrapSquare wrapText="largest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313436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B72DC0" w14:textId="77777777" w:rsidR="00DF0CEE" w:rsidRDefault="00DF0CEE"/>
    <w:p w14:paraId="4562E3FC" w14:textId="77777777" w:rsidR="00DF0CEE" w:rsidRDefault="00DF0CEE"/>
    <w:p w14:paraId="7DD10E17" w14:textId="77777777" w:rsidR="00DF0CEE" w:rsidRDefault="00DF0CEE"/>
    <w:p w14:paraId="58167680" w14:textId="77777777" w:rsidR="00DF0CEE" w:rsidRDefault="00DF0CEE"/>
    <w:p w14:paraId="70CCE6F0" w14:textId="77777777" w:rsidR="00DF0CEE" w:rsidRDefault="00DF0CEE"/>
    <w:p w14:paraId="7FC4683D" w14:textId="77777777" w:rsidR="00DF0CEE" w:rsidRDefault="00DF0CEE"/>
    <w:p w14:paraId="2CDFF176" w14:textId="77777777" w:rsidR="00DF0CEE" w:rsidRDefault="00DF0CEE"/>
    <w:p w14:paraId="263EF4BD" w14:textId="77777777" w:rsidR="00DF0CEE" w:rsidRDefault="00DF0CEE"/>
    <w:p w14:paraId="583FCB54" w14:textId="77777777" w:rsidR="00DF0CEE" w:rsidRDefault="00DF0CEE"/>
    <w:p w14:paraId="22683919" w14:textId="77777777" w:rsidR="00DF0CEE" w:rsidRDefault="00DF0CEE"/>
    <w:p w14:paraId="136336EC" w14:textId="77777777" w:rsidR="00DF0CEE" w:rsidRDefault="00DF0CEE"/>
    <w:p w14:paraId="603EB01C" w14:textId="77777777" w:rsidR="00DF0CEE" w:rsidRDefault="00DF0CEE"/>
    <w:p w14:paraId="5FF6FABC" w14:textId="77777777" w:rsidR="00DF0CEE" w:rsidRDefault="00DF0CEE"/>
    <w:p w14:paraId="20FDF2F6" w14:textId="77777777" w:rsidR="00DF0CEE" w:rsidRDefault="00DF0CEE"/>
    <w:p w14:paraId="495E9A16" w14:textId="77777777" w:rsidR="00DF0CEE" w:rsidRDefault="00DF0CEE"/>
    <w:p w14:paraId="4D4A2C36" w14:textId="77777777" w:rsidR="00DF0CEE" w:rsidRDefault="00DF0CEE"/>
    <w:p w14:paraId="318EF4E0" w14:textId="77777777" w:rsidR="00DF0CEE" w:rsidRDefault="00DF0CEE"/>
    <w:p w14:paraId="5455065F" w14:textId="77777777" w:rsidR="00DF0CEE" w:rsidRDefault="00DF0CEE"/>
    <w:p w14:paraId="5CE251E9" w14:textId="77777777" w:rsidR="00DF0CEE" w:rsidRDefault="00DF0CEE"/>
    <w:p w14:paraId="716D4AF5" w14:textId="77777777" w:rsidR="00DF0CEE" w:rsidRDefault="002C6DD2">
      <w:r>
        <w:t xml:space="preserve">De aquí en adelante usaremos geany en vez de nano para mayor flexibilidad para editar el archivo squid.conf. Primero me ubico en cd </w:t>
      </w:r>
      <w:r>
        <w:rPr>
          <w:i/>
          <w:iCs/>
        </w:rPr>
        <w:t>/etc/squid/ y abrimos el squid.conf con geany y creamos el ACL con nombre red-local y la direccion ip 192.168.0.0/16 ya que la ip del host es 192.168.2.3</w:t>
      </w:r>
    </w:p>
    <w:p w14:paraId="08E187C0" w14:textId="77777777" w:rsidR="00DF0CEE" w:rsidRDefault="00DF0CEE">
      <w:pPr>
        <w:rPr>
          <w:i/>
          <w:iCs/>
        </w:rPr>
      </w:pPr>
    </w:p>
    <w:p w14:paraId="4F219635" w14:textId="7DA5022C" w:rsidR="00DF0CEE" w:rsidRDefault="002C6DD2">
      <w:pPr>
        <w:rPr>
          <w:i/>
          <w:iCs/>
        </w:rPr>
      </w:pPr>
      <w:r>
        <w:rPr>
          <w:noProof/>
        </w:rPr>
        <w:lastRenderedPageBreak/>
        <w:drawing>
          <wp:anchor distT="0" distB="0" distL="0" distR="0" simplePos="0" relativeHeight="251646464" behindDoc="0" locked="0" layoutInCell="1" allowOverlap="1" wp14:anchorId="48B61AB1" wp14:editId="12FC8C7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1585" cy="3559175"/>
            <wp:effectExtent l="0" t="0" r="0" b="0"/>
            <wp:wrapSquare wrapText="largest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9175"/>
                    </a:xfrm>
                    <a:prstGeom prst="rect">
                      <a:avLst/>
                    </a:prstGeom>
                    <a:solidFill>
                      <a:srgbClr val="FFFF00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EE809D" w14:textId="77777777" w:rsidR="00DF0CEE" w:rsidRDefault="00DF0CEE"/>
    <w:p w14:paraId="35C8B03F" w14:textId="77777777" w:rsidR="00DF0CEE" w:rsidRDefault="002C6DD2">
      <w:r>
        <w:t>Definimos tambien las listas de accesos para la red-local, los dominios a bloquearse y las palabras negadas que creamos con anterioridad. (Le damos nombre a las variables a usar)</w:t>
      </w:r>
    </w:p>
    <w:p w14:paraId="6F1E36FB" w14:textId="77777777" w:rsidR="00DF0CEE" w:rsidRDefault="00DF0CEE"/>
    <w:p w14:paraId="753020B5" w14:textId="3ACB3322" w:rsidR="00DF0CEE" w:rsidRDefault="002C6DD2">
      <w:r>
        <w:rPr>
          <w:noProof/>
        </w:rPr>
        <w:drawing>
          <wp:anchor distT="0" distB="0" distL="0" distR="0" simplePos="0" relativeHeight="251647488" behindDoc="0" locked="0" layoutInCell="1" allowOverlap="1" wp14:anchorId="0D2AD5E4" wp14:editId="560C8EB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1585" cy="3559175"/>
            <wp:effectExtent l="0" t="0" r="0" b="0"/>
            <wp:wrapSquare wrapText="largest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91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C7014" w14:textId="77777777" w:rsidR="00A404EC" w:rsidRDefault="00A404EC"/>
    <w:p w14:paraId="33F88DCA" w14:textId="77777777" w:rsidR="00A404EC" w:rsidRDefault="00A404EC"/>
    <w:p w14:paraId="5263C4C0" w14:textId="60742192" w:rsidR="00DF0CEE" w:rsidRDefault="00A404EC">
      <w:r>
        <w:lastRenderedPageBreak/>
        <w:t>Después</w:t>
      </w:r>
      <w:r w:rsidR="002C6DD2">
        <w:t xml:space="preserve"> creamos la regla de control de accesos (Linea 1414 y 1415)</w:t>
      </w:r>
    </w:p>
    <w:p w14:paraId="587FE379" w14:textId="77777777" w:rsidR="00DF0CEE" w:rsidRDefault="00DF0CEE"/>
    <w:p w14:paraId="3D467E1C" w14:textId="5188F3FE" w:rsidR="00DF0CEE" w:rsidRDefault="002C6DD2">
      <w:r>
        <w:rPr>
          <w:noProof/>
        </w:rPr>
        <w:drawing>
          <wp:anchor distT="0" distB="0" distL="0" distR="0" simplePos="0" relativeHeight="251648512" behindDoc="0" locked="0" layoutInCell="1" allowOverlap="1" wp14:anchorId="3F5C3A49" wp14:editId="76A275AA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1585" cy="3559175"/>
            <wp:effectExtent l="0" t="0" r="0" b="0"/>
            <wp:wrapSquare wrapText="largest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91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60DA41" w14:textId="77777777" w:rsidR="00DF0CEE" w:rsidRDefault="002C6DD2">
      <w:r>
        <w:t>Nos aseguramos que el puerto a usar para el Squid sea el puerto 3128</w:t>
      </w:r>
    </w:p>
    <w:p w14:paraId="22A1C08A" w14:textId="77777777" w:rsidR="00DF0CEE" w:rsidRDefault="00DF0CEE"/>
    <w:p w14:paraId="32642834" w14:textId="2A60860F" w:rsidR="00DF0CEE" w:rsidRDefault="002C6DD2">
      <w:r>
        <w:rPr>
          <w:noProof/>
        </w:rPr>
        <w:drawing>
          <wp:anchor distT="0" distB="0" distL="0" distR="0" simplePos="0" relativeHeight="251649536" behindDoc="0" locked="0" layoutInCell="1" allowOverlap="1" wp14:anchorId="5034CDAC" wp14:editId="2F960C3E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1585" cy="3559175"/>
            <wp:effectExtent l="0" t="0" r="0" b="0"/>
            <wp:wrapSquare wrapText="largest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91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A28808" w14:textId="77777777" w:rsidR="00A404EC" w:rsidRDefault="00A404EC"/>
    <w:p w14:paraId="4F0AD551" w14:textId="77777777" w:rsidR="00A404EC" w:rsidRDefault="00A404EC"/>
    <w:p w14:paraId="476723F7" w14:textId="5A497498" w:rsidR="00DF0CEE" w:rsidRDefault="002C6DD2">
      <w:r>
        <w:lastRenderedPageBreak/>
        <w:t>Reiniciamos el servicio de squid</w:t>
      </w:r>
    </w:p>
    <w:p w14:paraId="5ADB82BC" w14:textId="1B33737F" w:rsidR="00DF0CEE" w:rsidRDefault="002C6DD2">
      <w:r>
        <w:rPr>
          <w:noProof/>
        </w:rPr>
        <w:drawing>
          <wp:anchor distT="0" distB="0" distL="0" distR="0" simplePos="0" relativeHeight="251650560" behindDoc="0" locked="0" layoutInCell="1" allowOverlap="1" wp14:anchorId="14C32072" wp14:editId="4F80CC89">
            <wp:simplePos x="0" y="0"/>
            <wp:positionH relativeFrom="column">
              <wp:posOffset>28575</wp:posOffset>
            </wp:positionH>
            <wp:positionV relativeFrom="paragraph">
              <wp:posOffset>127000</wp:posOffset>
            </wp:positionV>
            <wp:extent cx="6331585" cy="3559175"/>
            <wp:effectExtent l="0" t="0" r="0" b="0"/>
            <wp:wrapSquare wrapText="largest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91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33557E" w14:textId="77777777" w:rsidR="00DF0CEE" w:rsidRDefault="00DF0CEE"/>
    <w:p w14:paraId="76638B87" w14:textId="77777777" w:rsidR="00DF0CEE" w:rsidRDefault="00DF0CEE"/>
    <w:p w14:paraId="63ECA231" w14:textId="77777777" w:rsidR="00DF0CEE" w:rsidRDefault="002C6DD2">
      <w:r>
        <w:t>Verificamos el estado del Servicio Squid</w:t>
      </w:r>
    </w:p>
    <w:p w14:paraId="08171E3A" w14:textId="78C62DF4" w:rsidR="00DF0CEE" w:rsidRDefault="002C6DD2">
      <w:r>
        <w:rPr>
          <w:noProof/>
        </w:rPr>
        <w:drawing>
          <wp:anchor distT="0" distB="0" distL="0" distR="0" simplePos="0" relativeHeight="251651584" behindDoc="0" locked="0" layoutInCell="1" allowOverlap="1" wp14:anchorId="1CC06A8A" wp14:editId="78CD586C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6331585" cy="3559175"/>
            <wp:effectExtent l="0" t="0" r="0" b="0"/>
            <wp:wrapSquare wrapText="largest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91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EF442D" w14:textId="2D2487C2" w:rsidR="00DF0CEE" w:rsidRDefault="002C6DD2">
      <w:r>
        <w:t xml:space="preserve">La cual nos indica que el </w:t>
      </w:r>
      <w:r w:rsidR="00A404EC">
        <w:t>servicio este</w:t>
      </w:r>
      <w:r>
        <w:t xml:space="preserve"> </w:t>
      </w:r>
      <w:r w:rsidR="00A404EC">
        <w:t>ejecutándose</w:t>
      </w:r>
      <w:r>
        <w:t xml:space="preserve"> correctamente.</w:t>
      </w:r>
    </w:p>
    <w:p w14:paraId="6B175986" w14:textId="77777777" w:rsidR="00DF0CEE" w:rsidRDefault="00DF0CEE"/>
    <w:p w14:paraId="79D24829" w14:textId="44D7AACD" w:rsidR="00DF0CEE" w:rsidRDefault="00A404EC">
      <w:r>
        <w:t>Después</w:t>
      </w:r>
      <w:r w:rsidR="002C6DD2">
        <w:t xml:space="preserve"> nos vamos a la </w:t>
      </w:r>
      <w:r>
        <w:t>configuración</w:t>
      </w:r>
      <w:r w:rsidR="002C6DD2">
        <w:t xml:space="preserve"> de la red y damos en Proxy de la red</w:t>
      </w:r>
    </w:p>
    <w:p w14:paraId="13274F0C" w14:textId="5AF679BB" w:rsidR="00DF0CEE" w:rsidRDefault="002C6DD2">
      <w:r>
        <w:rPr>
          <w:noProof/>
        </w:rPr>
        <w:drawing>
          <wp:anchor distT="0" distB="0" distL="0" distR="0" simplePos="0" relativeHeight="251652608" behindDoc="0" locked="0" layoutInCell="1" allowOverlap="1" wp14:anchorId="1CC401A8" wp14:editId="5382C618">
            <wp:simplePos x="0" y="0"/>
            <wp:positionH relativeFrom="column">
              <wp:posOffset>0</wp:posOffset>
            </wp:positionH>
            <wp:positionV relativeFrom="paragraph">
              <wp:posOffset>115570</wp:posOffset>
            </wp:positionV>
            <wp:extent cx="6331585" cy="3559175"/>
            <wp:effectExtent l="0" t="0" r="0" b="0"/>
            <wp:wrapSquare wrapText="largest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91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6C2B89" w14:textId="77777777" w:rsidR="00DF0CEE" w:rsidRDefault="00DF0CEE"/>
    <w:p w14:paraId="65CED440" w14:textId="572F4DE5" w:rsidR="00DF0CEE" w:rsidRDefault="00A404EC">
      <w:r>
        <w:rPr>
          <w:noProof/>
        </w:rPr>
        <w:drawing>
          <wp:anchor distT="0" distB="0" distL="0" distR="0" simplePos="0" relativeHeight="251653632" behindDoc="0" locked="0" layoutInCell="1" allowOverlap="1" wp14:anchorId="2680557C" wp14:editId="10C7EF2D">
            <wp:simplePos x="0" y="0"/>
            <wp:positionH relativeFrom="column">
              <wp:posOffset>-190500</wp:posOffset>
            </wp:positionH>
            <wp:positionV relativeFrom="paragraph">
              <wp:posOffset>470535</wp:posOffset>
            </wp:positionV>
            <wp:extent cx="6331585" cy="3559175"/>
            <wp:effectExtent l="0" t="0" r="0" b="0"/>
            <wp:wrapSquare wrapText="largest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91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6DD2">
        <w:t>Elegimos la opcion Manual y colocamos la IP de nuestra computadora que tiene el Proxy con el Squid configurado con el puerto 3128</w:t>
      </w:r>
    </w:p>
    <w:p w14:paraId="165E5417" w14:textId="1223E5F3" w:rsidR="00DF0CEE" w:rsidRDefault="002C6DD2" w:rsidP="00020EA6">
      <w:pPr>
        <w:pStyle w:val="Ttulo1"/>
      </w:pPr>
      <w:r>
        <w:lastRenderedPageBreak/>
        <w:t xml:space="preserve"> </w:t>
      </w:r>
      <w:bookmarkStart w:id="3" w:name="_Toc76559028"/>
      <w:r w:rsidR="00A404EC">
        <w:t xml:space="preserve">COMPROBACION DEL FUNCIONAMIENTO </w:t>
      </w:r>
      <w:bookmarkEnd w:id="3"/>
      <w:r w:rsidR="00020EA6">
        <w:t>DEL SQUID</w:t>
      </w:r>
    </w:p>
    <w:p w14:paraId="1D39EAA1" w14:textId="77777777" w:rsidR="00A404EC" w:rsidRDefault="00A404EC"/>
    <w:p w14:paraId="3BCB57A0" w14:textId="77777777" w:rsidR="00A404EC" w:rsidRDefault="00A404EC"/>
    <w:p w14:paraId="3BCCA69C" w14:textId="51EAE7CC" w:rsidR="00DF0CEE" w:rsidRDefault="002C6DD2">
      <w:r>
        <w:t>Comprobamos con el Servidor (La computadora que tiene el proxy configurado) para ver si funcionan las reglas del Squid.</w:t>
      </w:r>
    </w:p>
    <w:p w14:paraId="3520879D" w14:textId="77777777" w:rsidR="00DF0CEE" w:rsidRDefault="00DF0CEE"/>
    <w:p w14:paraId="3BFF5CD0" w14:textId="77777777" w:rsidR="00DF0CEE" w:rsidRDefault="002C6DD2">
      <w:r>
        <w:t>ENTRANDO A GMAIL.COM</w:t>
      </w:r>
    </w:p>
    <w:p w14:paraId="4E987C0A" w14:textId="77777777" w:rsidR="00DF0CEE" w:rsidRDefault="00DF0CEE"/>
    <w:p w14:paraId="4ADB7BBA" w14:textId="039D265D" w:rsidR="00DF0CEE" w:rsidRDefault="002C6DD2">
      <w:r>
        <w:rPr>
          <w:noProof/>
        </w:rPr>
        <w:drawing>
          <wp:anchor distT="0" distB="0" distL="0" distR="0" simplePos="0" relativeHeight="251654656" behindDoc="0" locked="0" layoutInCell="1" allowOverlap="1" wp14:anchorId="245C4C84" wp14:editId="6A8ECEB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23535" cy="3048635"/>
            <wp:effectExtent l="0" t="0" r="0" b="0"/>
            <wp:wrapSquare wrapText="largest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535" cy="304863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4CD00B" w14:textId="77777777" w:rsidR="00A404EC" w:rsidRDefault="00A404EC"/>
    <w:p w14:paraId="3E94DD24" w14:textId="77777777" w:rsidR="00A404EC" w:rsidRDefault="00A404EC"/>
    <w:p w14:paraId="109C703D" w14:textId="77777777" w:rsidR="00A404EC" w:rsidRDefault="00A404EC"/>
    <w:p w14:paraId="4BD82EFD" w14:textId="77777777" w:rsidR="00A404EC" w:rsidRDefault="00A404EC"/>
    <w:p w14:paraId="7C3363F5" w14:textId="77777777" w:rsidR="00A404EC" w:rsidRDefault="00A404EC"/>
    <w:p w14:paraId="2C179786" w14:textId="77777777" w:rsidR="00A404EC" w:rsidRDefault="00A404EC"/>
    <w:p w14:paraId="08AB84AD" w14:textId="77777777" w:rsidR="00A404EC" w:rsidRDefault="00A404EC"/>
    <w:p w14:paraId="20C35186" w14:textId="77777777" w:rsidR="00A404EC" w:rsidRDefault="00A404EC"/>
    <w:p w14:paraId="2F88290F" w14:textId="77777777" w:rsidR="00A404EC" w:rsidRDefault="00A404EC"/>
    <w:p w14:paraId="17FC508B" w14:textId="77777777" w:rsidR="00A404EC" w:rsidRDefault="00A404EC"/>
    <w:p w14:paraId="40BF6D26" w14:textId="77777777" w:rsidR="00A404EC" w:rsidRDefault="00A404EC"/>
    <w:p w14:paraId="2F0FF6B1" w14:textId="77777777" w:rsidR="00A404EC" w:rsidRDefault="00A404EC"/>
    <w:p w14:paraId="145678D1" w14:textId="77777777" w:rsidR="00A404EC" w:rsidRDefault="00A404EC"/>
    <w:p w14:paraId="5B0C164D" w14:textId="77777777" w:rsidR="00A404EC" w:rsidRDefault="00A404EC"/>
    <w:p w14:paraId="67A2B5A2" w14:textId="77777777" w:rsidR="00A404EC" w:rsidRDefault="00A404EC"/>
    <w:p w14:paraId="07292DEC" w14:textId="77777777" w:rsidR="00A404EC" w:rsidRDefault="00A404EC"/>
    <w:p w14:paraId="3403894B" w14:textId="77777777" w:rsidR="00A404EC" w:rsidRDefault="00A404EC"/>
    <w:p w14:paraId="2FA1CF9D" w14:textId="77777777" w:rsidR="00A404EC" w:rsidRDefault="00A404EC"/>
    <w:p w14:paraId="61265E38" w14:textId="6DA6912D" w:rsidR="00DF0CEE" w:rsidRDefault="002C6DD2">
      <w:r>
        <w:t>ENTRANDO A YAHOO.COM</w:t>
      </w:r>
    </w:p>
    <w:p w14:paraId="17F96768" w14:textId="46195DB8" w:rsidR="00DF0CEE" w:rsidRDefault="00A404EC">
      <w:r>
        <w:rPr>
          <w:noProof/>
        </w:rPr>
        <w:drawing>
          <wp:anchor distT="0" distB="0" distL="0" distR="0" simplePos="0" relativeHeight="251679232" behindDoc="0" locked="0" layoutInCell="1" allowOverlap="1" wp14:anchorId="562D4557" wp14:editId="21CA1138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5734050" cy="3223260"/>
            <wp:effectExtent l="0" t="0" r="0" b="0"/>
            <wp:wrapSquare wrapText="largest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326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DF976C" w14:textId="77777777" w:rsidR="00A404EC" w:rsidRDefault="00A404EC"/>
    <w:p w14:paraId="7B8A7A65" w14:textId="77777777" w:rsidR="00A404EC" w:rsidRDefault="00A404EC"/>
    <w:p w14:paraId="6011CB76" w14:textId="77777777" w:rsidR="00A404EC" w:rsidRDefault="00A404EC"/>
    <w:p w14:paraId="0582C2B2" w14:textId="77777777" w:rsidR="00A404EC" w:rsidRDefault="00A404EC"/>
    <w:p w14:paraId="6948627C" w14:textId="77777777" w:rsidR="00A404EC" w:rsidRDefault="00A404EC"/>
    <w:p w14:paraId="5A3645F4" w14:textId="77777777" w:rsidR="00A404EC" w:rsidRDefault="00A404EC"/>
    <w:p w14:paraId="31C955F4" w14:textId="77777777" w:rsidR="00A404EC" w:rsidRDefault="00A404EC"/>
    <w:p w14:paraId="7495A287" w14:textId="77777777" w:rsidR="00A404EC" w:rsidRDefault="00A404EC"/>
    <w:p w14:paraId="463195ED" w14:textId="77777777" w:rsidR="00A404EC" w:rsidRDefault="00A404EC"/>
    <w:p w14:paraId="0B407D38" w14:textId="77777777" w:rsidR="00A404EC" w:rsidRDefault="00A404EC"/>
    <w:p w14:paraId="47AC4FA7" w14:textId="77777777" w:rsidR="00A404EC" w:rsidRDefault="00A404EC"/>
    <w:p w14:paraId="031C06C9" w14:textId="77777777" w:rsidR="00A404EC" w:rsidRDefault="00A404EC"/>
    <w:p w14:paraId="6E65EF89" w14:textId="77777777" w:rsidR="00A404EC" w:rsidRDefault="00A404EC"/>
    <w:p w14:paraId="2ECC4C50" w14:textId="77777777" w:rsidR="00A404EC" w:rsidRDefault="00A404EC"/>
    <w:p w14:paraId="69ECF48B" w14:textId="77777777" w:rsidR="00A404EC" w:rsidRDefault="00A404EC"/>
    <w:p w14:paraId="21F409E5" w14:textId="77777777" w:rsidR="00A404EC" w:rsidRDefault="00A404EC"/>
    <w:p w14:paraId="7FC27A69" w14:textId="77777777" w:rsidR="00A404EC" w:rsidRDefault="00A404EC"/>
    <w:p w14:paraId="22307E57" w14:textId="77777777" w:rsidR="00A404EC" w:rsidRDefault="00A404EC"/>
    <w:p w14:paraId="6EC6D4D2" w14:textId="77777777" w:rsidR="00A404EC" w:rsidRDefault="00A404EC"/>
    <w:p w14:paraId="5600CB2F" w14:textId="42406FD2" w:rsidR="00DF0CEE" w:rsidRPr="00A404EC" w:rsidRDefault="002C6DD2">
      <w:pPr>
        <w:rPr>
          <w:lang w:val="en-GB"/>
        </w:rPr>
      </w:pPr>
      <w:r w:rsidRPr="00A404EC">
        <w:rPr>
          <w:lang w:val="en-GB"/>
        </w:rPr>
        <w:lastRenderedPageBreak/>
        <w:t xml:space="preserve">ENTRANDO A OUTLOOK.LIVE.COM </w:t>
      </w:r>
    </w:p>
    <w:p w14:paraId="777FB212" w14:textId="72D22940" w:rsidR="00DF0CEE" w:rsidRPr="00A404EC" w:rsidRDefault="002C6DD2">
      <w:pPr>
        <w:rPr>
          <w:lang w:val="en-GB"/>
        </w:rPr>
      </w:pPr>
      <w:r>
        <w:rPr>
          <w:noProof/>
        </w:rPr>
        <w:drawing>
          <wp:anchor distT="0" distB="0" distL="0" distR="0" simplePos="0" relativeHeight="251656704" behindDoc="0" locked="0" layoutInCell="1" allowOverlap="1" wp14:anchorId="30464007" wp14:editId="325B477C">
            <wp:simplePos x="0" y="0"/>
            <wp:positionH relativeFrom="column">
              <wp:posOffset>0</wp:posOffset>
            </wp:positionH>
            <wp:positionV relativeFrom="paragraph">
              <wp:posOffset>160020</wp:posOffset>
            </wp:positionV>
            <wp:extent cx="6331585" cy="3559175"/>
            <wp:effectExtent l="0" t="0" r="0" b="0"/>
            <wp:wrapSquare wrapText="largest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91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DF613C" w14:textId="77777777" w:rsidR="00DF0CEE" w:rsidRPr="00A404EC" w:rsidRDefault="00DF0CEE">
      <w:pPr>
        <w:rPr>
          <w:lang w:val="en-GB"/>
        </w:rPr>
      </w:pPr>
    </w:p>
    <w:p w14:paraId="64F25570" w14:textId="77777777" w:rsidR="00DF0CEE" w:rsidRPr="00A404EC" w:rsidRDefault="00DF0CEE">
      <w:pPr>
        <w:rPr>
          <w:lang w:val="en-GB"/>
        </w:rPr>
      </w:pPr>
    </w:p>
    <w:p w14:paraId="3FC4913D" w14:textId="77777777" w:rsidR="00DF0CEE" w:rsidRDefault="002C6DD2">
      <w:r>
        <w:t>COMPROBAMOS INGRESANDO A GOOGLE.HN PARA VER SI HAY ACCESO A INTERNET</w:t>
      </w:r>
    </w:p>
    <w:p w14:paraId="7304AC0C" w14:textId="6983D2CB" w:rsidR="00DF0CEE" w:rsidRDefault="002C6DD2">
      <w:r>
        <w:rPr>
          <w:noProof/>
        </w:rPr>
        <w:drawing>
          <wp:anchor distT="0" distB="0" distL="0" distR="0" simplePos="0" relativeHeight="251657728" behindDoc="0" locked="0" layoutInCell="1" allowOverlap="1" wp14:anchorId="121309EA" wp14:editId="63E1D3B6">
            <wp:simplePos x="0" y="0"/>
            <wp:positionH relativeFrom="column">
              <wp:posOffset>0</wp:posOffset>
            </wp:positionH>
            <wp:positionV relativeFrom="paragraph">
              <wp:posOffset>102870</wp:posOffset>
            </wp:positionV>
            <wp:extent cx="6331585" cy="3559175"/>
            <wp:effectExtent l="0" t="0" r="0" b="0"/>
            <wp:wrapSquare wrapText="largest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91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979A58" w14:textId="77777777" w:rsidR="00DF0CEE" w:rsidRDefault="002C6DD2">
      <w:r>
        <w:lastRenderedPageBreak/>
        <w:t>COMPROBAMOS LA PALABRA SEXO QUE ES UNA DE LAS PALABRAS PROHIBIDAS</w:t>
      </w:r>
    </w:p>
    <w:p w14:paraId="5A08F570" w14:textId="27632178" w:rsidR="00DF0CEE" w:rsidRDefault="002C6DD2">
      <w:r>
        <w:rPr>
          <w:noProof/>
        </w:rPr>
        <w:drawing>
          <wp:anchor distT="0" distB="0" distL="0" distR="0" simplePos="0" relativeHeight="251658752" behindDoc="0" locked="0" layoutInCell="1" allowOverlap="1" wp14:anchorId="7F70006A" wp14:editId="0E63D806">
            <wp:simplePos x="0" y="0"/>
            <wp:positionH relativeFrom="column">
              <wp:posOffset>0</wp:posOffset>
            </wp:positionH>
            <wp:positionV relativeFrom="paragraph">
              <wp:posOffset>157480</wp:posOffset>
            </wp:positionV>
            <wp:extent cx="6331585" cy="3559175"/>
            <wp:effectExtent l="0" t="0" r="0" b="0"/>
            <wp:wrapSquare wrapText="largest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91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BCB0DE" w14:textId="77777777" w:rsidR="00DF0CEE" w:rsidRDefault="00DF0CEE"/>
    <w:p w14:paraId="75D9ECB1" w14:textId="77777777" w:rsidR="00DF0CEE" w:rsidRDefault="00DF0CEE"/>
    <w:p w14:paraId="445A3D68" w14:textId="77777777" w:rsidR="00DF0CEE" w:rsidRDefault="002C6DD2">
      <w:r>
        <w:t>Si probamos el squid en una maquina cliente, tendríamos que hacer las siguientes configuraciones. Usaremos una maquina con Windows 10. Nos iremos a panel de control / Redes e Internet y elegimos Opciones de Internet.</w:t>
      </w:r>
    </w:p>
    <w:p w14:paraId="54F2A967" w14:textId="77777777" w:rsidR="00DF0CEE" w:rsidRDefault="00DF0CEE"/>
    <w:p w14:paraId="7C59C076" w14:textId="423CAA9B" w:rsidR="00DF0CEE" w:rsidRDefault="002C6DD2">
      <w:r>
        <w:rPr>
          <w:noProof/>
        </w:rPr>
        <w:drawing>
          <wp:anchor distT="0" distB="0" distL="0" distR="0" simplePos="0" relativeHeight="251659776" behindDoc="0" locked="0" layoutInCell="1" allowOverlap="1" wp14:anchorId="06CCDB5F" wp14:editId="5706FD9F">
            <wp:simplePos x="0" y="0"/>
            <wp:positionH relativeFrom="column">
              <wp:posOffset>746760</wp:posOffset>
            </wp:positionH>
            <wp:positionV relativeFrom="paragraph">
              <wp:posOffset>55245</wp:posOffset>
            </wp:positionV>
            <wp:extent cx="5259070" cy="2704465"/>
            <wp:effectExtent l="0" t="0" r="0" b="0"/>
            <wp:wrapSquare wrapText="largest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60" t="14139" r="5775" b="9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270446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396C3A" w14:textId="77777777" w:rsidR="00DF0CEE" w:rsidRDefault="00DF0CEE"/>
    <w:p w14:paraId="27F99C34" w14:textId="77777777" w:rsidR="00DF0CEE" w:rsidRDefault="00DF0CEE"/>
    <w:p w14:paraId="2DEA3409" w14:textId="77777777" w:rsidR="00DF0CEE" w:rsidRDefault="00DF0CEE"/>
    <w:p w14:paraId="0CDAF924" w14:textId="77777777" w:rsidR="00DF0CEE" w:rsidRDefault="00DF0CEE"/>
    <w:p w14:paraId="47949293" w14:textId="77777777" w:rsidR="00DF0CEE" w:rsidRDefault="002C6DD2">
      <w:r>
        <w:t xml:space="preserve"> </w:t>
      </w:r>
    </w:p>
    <w:p w14:paraId="29C7E998" w14:textId="77777777" w:rsidR="00DF0CEE" w:rsidRDefault="00DF0CEE"/>
    <w:p w14:paraId="75593E0A" w14:textId="77777777" w:rsidR="00DF0CEE" w:rsidRDefault="00DF0CEE"/>
    <w:p w14:paraId="7BADECF5" w14:textId="77777777" w:rsidR="00DF0CEE" w:rsidRDefault="00DF0CEE"/>
    <w:p w14:paraId="5A685F6D" w14:textId="77777777" w:rsidR="00DF0CEE" w:rsidRDefault="00DF0CEE"/>
    <w:p w14:paraId="7121AC24" w14:textId="77777777" w:rsidR="00DF0CEE" w:rsidRDefault="00DF0CEE"/>
    <w:p w14:paraId="33D5CF39" w14:textId="77777777" w:rsidR="00DF0CEE" w:rsidRDefault="00DF0CEE"/>
    <w:p w14:paraId="2C7B9826" w14:textId="77777777" w:rsidR="00DF0CEE" w:rsidRDefault="00DF0CEE"/>
    <w:p w14:paraId="1C88A680" w14:textId="77777777" w:rsidR="00DF0CEE" w:rsidRDefault="00DF0CEE"/>
    <w:p w14:paraId="416834EC" w14:textId="77777777" w:rsidR="00DF0CEE" w:rsidRDefault="00DF0CEE"/>
    <w:p w14:paraId="55C312F5" w14:textId="77777777" w:rsidR="00DF0CEE" w:rsidRDefault="00DF0CEE"/>
    <w:p w14:paraId="37BB16F3" w14:textId="77777777" w:rsidR="00DF0CEE" w:rsidRDefault="00DF0CEE"/>
    <w:p w14:paraId="1F6C28DE" w14:textId="77777777" w:rsidR="00DF0CEE" w:rsidRDefault="00DF0CEE"/>
    <w:p w14:paraId="13689628" w14:textId="3C5E8BAC" w:rsidR="00DF0CEE" w:rsidRDefault="00A404EC">
      <w:r>
        <w:t>Después</w:t>
      </w:r>
      <w:r w:rsidR="002C6DD2">
        <w:t xml:space="preserve"> en Conexiones damos </w:t>
      </w:r>
      <w:r>
        <w:t>clic</w:t>
      </w:r>
      <w:r w:rsidR="002C6DD2">
        <w:t xml:space="preserve"> en </w:t>
      </w:r>
      <w:r>
        <w:t>Configuración</w:t>
      </w:r>
      <w:r w:rsidR="002C6DD2">
        <w:t xml:space="preserve"> de LAN</w:t>
      </w:r>
    </w:p>
    <w:p w14:paraId="2E553747" w14:textId="77777777" w:rsidR="00DF0CEE" w:rsidRDefault="00DF0CEE"/>
    <w:p w14:paraId="163661DB" w14:textId="6E2EE225" w:rsidR="00DF0CEE" w:rsidRDefault="002C6DD2">
      <w:r>
        <w:rPr>
          <w:noProof/>
        </w:rPr>
        <w:drawing>
          <wp:anchor distT="0" distB="0" distL="0" distR="0" simplePos="0" relativeHeight="251660800" behindDoc="0" locked="0" layoutInCell="1" allowOverlap="1" wp14:anchorId="7C087E89" wp14:editId="2E6EDD5C">
            <wp:simplePos x="0" y="0"/>
            <wp:positionH relativeFrom="column">
              <wp:posOffset>9525</wp:posOffset>
            </wp:positionH>
            <wp:positionV relativeFrom="paragraph">
              <wp:posOffset>32385</wp:posOffset>
            </wp:positionV>
            <wp:extent cx="6331585" cy="3556000"/>
            <wp:effectExtent l="0" t="0" r="0" b="0"/>
            <wp:wrapSquare wrapText="largest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60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62E91F" w14:textId="77777777" w:rsidR="00DF0CEE" w:rsidRDefault="00DF0CEE"/>
    <w:p w14:paraId="639638C7" w14:textId="13F866DB" w:rsidR="00DF0CEE" w:rsidRDefault="002C6DD2">
      <w:r>
        <w:t xml:space="preserve">Y activamos en el Servidor Proxy y colocamos el IP de la </w:t>
      </w:r>
      <w:r w:rsidR="00A404EC">
        <w:t>máquina</w:t>
      </w:r>
      <w:r>
        <w:t xml:space="preserve"> que tiene el proxy instalado con el Squid la cual es en nuestro caso 192.168.2.3 con puerto 3128 y le damos aceptar</w:t>
      </w:r>
    </w:p>
    <w:p w14:paraId="150D2780" w14:textId="204D1A47" w:rsidR="00DF0CEE" w:rsidRDefault="002C6DD2">
      <w:r>
        <w:rPr>
          <w:noProof/>
        </w:rPr>
        <w:drawing>
          <wp:anchor distT="0" distB="0" distL="0" distR="0" simplePos="0" relativeHeight="251661824" behindDoc="0" locked="0" layoutInCell="1" allowOverlap="1" wp14:anchorId="6CEB425B" wp14:editId="5488D480">
            <wp:simplePos x="0" y="0"/>
            <wp:positionH relativeFrom="column">
              <wp:posOffset>0</wp:posOffset>
            </wp:positionH>
            <wp:positionV relativeFrom="paragraph">
              <wp:posOffset>158115</wp:posOffset>
            </wp:positionV>
            <wp:extent cx="6331585" cy="3556000"/>
            <wp:effectExtent l="0" t="0" r="0" b="0"/>
            <wp:wrapSquare wrapText="largest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60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B120FC" w14:textId="77777777" w:rsidR="00DF0CEE" w:rsidRDefault="00DF0CEE"/>
    <w:p w14:paraId="0A4B21F7" w14:textId="77777777" w:rsidR="00DF0CEE" w:rsidRDefault="002C6DD2">
      <w:r>
        <w:lastRenderedPageBreak/>
        <w:t>COMPROBAMOS EN ENTRAR A GMAIL.</w:t>
      </w:r>
    </w:p>
    <w:p w14:paraId="7F62BFF7" w14:textId="77777777" w:rsidR="00DF0CEE" w:rsidRDefault="00DF0CEE"/>
    <w:p w14:paraId="0A6B72A0" w14:textId="39066092" w:rsidR="00DF0CEE" w:rsidRDefault="002C6DD2">
      <w:r>
        <w:rPr>
          <w:noProof/>
        </w:rPr>
        <w:drawing>
          <wp:anchor distT="0" distB="0" distL="0" distR="0" simplePos="0" relativeHeight="251662848" behindDoc="0" locked="0" layoutInCell="1" allowOverlap="1" wp14:anchorId="185D8F2D" wp14:editId="0DF632C5">
            <wp:simplePos x="0" y="0"/>
            <wp:positionH relativeFrom="column">
              <wp:posOffset>-28575</wp:posOffset>
            </wp:positionH>
            <wp:positionV relativeFrom="paragraph">
              <wp:posOffset>62865</wp:posOffset>
            </wp:positionV>
            <wp:extent cx="6331585" cy="3556000"/>
            <wp:effectExtent l="0" t="0" r="0" b="0"/>
            <wp:wrapSquare wrapText="largest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60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191C65" w14:textId="77777777" w:rsidR="00DF0CEE" w:rsidRDefault="00DF0CEE"/>
    <w:p w14:paraId="79633856" w14:textId="77777777" w:rsidR="00DF0CEE" w:rsidRDefault="002C6DD2" w:rsidP="00A404EC">
      <w:pPr>
        <w:pStyle w:val="Ttulo1"/>
      </w:pPr>
      <w:bookmarkStart w:id="4" w:name="_Toc76559029"/>
      <w:r>
        <w:t>CONFIGURACIÓN DE HORARIO DE CONEXIÓN DE 8 AM A 10 AM</w:t>
      </w:r>
      <w:bookmarkEnd w:id="4"/>
    </w:p>
    <w:p w14:paraId="6E753FCA" w14:textId="77777777" w:rsidR="00DF0CEE" w:rsidRDefault="00DF0CEE"/>
    <w:p w14:paraId="231D0EA9" w14:textId="77777777" w:rsidR="00DF0CEE" w:rsidRDefault="002C6DD2">
      <w:r>
        <w:t>Las reglas de restricción de horarios también las creamos en el fichero de configuración de Squid /etc/squid/squid.conf, usamos geany para colocar las reglas correspondientes.</w:t>
      </w:r>
    </w:p>
    <w:p w14:paraId="2CC840FD" w14:textId="643C91E1" w:rsidR="00DF0CEE" w:rsidRDefault="00A404EC">
      <w:r>
        <w:rPr>
          <w:noProof/>
        </w:rPr>
        <w:drawing>
          <wp:anchor distT="0" distB="0" distL="0" distR="0" simplePos="0" relativeHeight="251663872" behindDoc="0" locked="0" layoutInCell="1" allowOverlap="1" wp14:anchorId="584A7D66" wp14:editId="32FE14CF">
            <wp:simplePos x="0" y="0"/>
            <wp:positionH relativeFrom="column">
              <wp:posOffset>152400</wp:posOffset>
            </wp:positionH>
            <wp:positionV relativeFrom="paragraph">
              <wp:posOffset>134620</wp:posOffset>
            </wp:positionV>
            <wp:extent cx="5442585" cy="3059430"/>
            <wp:effectExtent l="0" t="0" r="0" b="0"/>
            <wp:wrapSquare wrapText="largest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305943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71EA5A" w14:textId="3F92293E" w:rsidR="00DF0CEE" w:rsidRDefault="00DF0CEE"/>
    <w:p w14:paraId="42383A43" w14:textId="77777777" w:rsidR="00DF0CEE" w:rsidRDefault="00DF0CEE"/>
    <w:p w14:paraId="022005B1" w14:textId="77777777" w:rsidR="00DF0CEE" w:rsidRDefault="00DF0CEE"/>
    <w:p w14:paraId="2187199D" w14:textId="77777777" w:rsidR="00DF0CEE" w:rsidRDefault="00DF0CEE"/>
    <w:p w14:paraId="56EE6C5C" w14:textId="77777777" w:rsidR="00DF0CEE" w:rsidRDefault="00DF0CEE"/>
    <w:p w14:paraId="13BFEB7A" w14:textId="77777777" w:rsidR="00DF0CEE" w:rsidRDefault="00DF0CEE"/>
    <w:p w14:paraId="44B969EE" w14:textId="77777777" w:rsidR="00DF0CEE" w:rsidRDefault="00DF0CEE"/>
    <w:p w14:paraId="1821BBA9" w14:textId="77777777" w:rsidR="00DF0CEE" w:rsidRDefault="00DF0CEE"/>
    <w:p w14:paraId="612900F5" w14:textId="77777777" w:rsidR="00DF0CEE" w:rsidRDefault="00DF0CEE"/>
    <w:p w14:paraId="7D16AA8A" w14:textId="77777777" w:rsidR="00DF0CEE" w:rsidRDefault="00DF0CEE"/>
    <w:p w14:paraId="699973C8" w14:textId="77777777" w:rsidR="00DF0CEE" w:rsidRDefault="00DF0CEE"/>
    <w:p w14:paraId="3EFB9F0A" w14:textId="77777777" w:rsidR="00DF0CEE" w:rsidRDefault="00DF0CEE"/>
    <w:p w14:paraId="5611253D" w14:textId="77777777" w:rsidR="00DF0CEE" w:rsidRDefault="00DF0CEE"/>
    <w:p w14:paraId="6ACE707F" w14:textId="26173AEE" w:rsidR="00DF0CEE" w:rsidRDefault="00DF0CEE"/>
    <w:p w14:paraId="0CBEA217" w14:textId="77777777" w:rsidR="00DF0CEE" w:rsidRDefault="00DF0CEE"/>
    <w:p w14:paraId="085CF9D7" w14:textId="77777777" w:rsidR="00DF0CEE" w:rsidRDefault="00DF0CEE"/>
    <w:p w14:paraId="7892929C" w14:textId="77777777" w:rsidR="00DF0CEE" w:rsidRDefault="00DF0CEE"/>
    <w:p w14:paraId="2A0F70F2" w14:textId="77777777" w:rsidR="00DF0CEE" w:rsidRDefault="002C6DD2">
      <w:r>
        <w:lastRenderedPageBreak/>
        <w:t>Activamos la memoria cache de 256 mb quitando el #</w:t>
      </w:r>
    </w:p>
    <w:p w14:paraId="2D6CBA93" w14:textId="77777777" w:rsidR="00DF0CEE" w:rsidRDefault="00DF0CEE"/>
    <w:p w14:paraId="3F3E57E5" w14:textId="3CE10871" w:rsidR="00DF0CEE" w:rsidRDefault="002C6DD2">
      <w:r>
        <w:rPr>
          <w:noProof/>
        </w:rPr>
        <w:drawing>
          <wp:anchor distT="0" distB="0" distL="0" distR="0" simplePos="0" relativeHeight="251664896" behindDoc="0" locked="0" layoutInCell="1" allowOverlap="1" wp14:anchorId="3CB999E8" wp14:editId="0D637DE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1585" cy="3559175"/>
            <wp:effectExtent l="0" t="0" r="0" b="0"/>
            <wp:wrapSquare wrapText="largest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91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BEB266" w14:textId="77777777" w:rsidR="00DF0CEE" w:rsidRDefault="00DF0CEE"/>
    <w:p w14:paraId="0FCED477" w14:textId="77777777" w:rsidR="00DF0CEE" w:rsidRDefault="002C6DD2">
      <w:r>
        <w:t>En cache_dir igual lo descomentamos y agregamos a linea 1000 16 256</w:t>
      </w:r>
    </w:p>
    <w:p w14:paraId="0CB991CE" w14:textId="77777777" w:rsidR="00DF0CEE" w:rsidRDefault="00DF0CEE"/>
    <w:p w14:paraId="461B44A2" w14:textId="3B1AFB7A" w:rsidR="00DF0CEE" w:rsidRDefault="002C6DD2">
      <w:r>
        <w:rPr>
          <w:noProof/>
        </w:rPr>
        <w:drawing>
          <wp:anchor distT="0" distB="0" distL="0" distR="0" simplePos="0" relativeHeight="251665920" behindDoc="0" locked="0" layoutInCell="1" allowOverlap="1" wp14:anchorId="375229AE" wp14:editId="223A8C0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33060" cy="3054350"/>
            <wp:effectExtent l="0" t="0" r="0" b="0"/>
            <wp:wrapSquare wrapText="largest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30543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600C7" w14:textId="77777777" w:rsidR="00A404EC" w:rsidRDefault="00A404EC"/>
    <w:p w14:paraId="775272CA" w14:textId="77777777" w:rsidR="00A404EC" w:rsidRDefault="00A404EC"/>
    <w:p w14:paraId="0285F93D" w14:textId="77777777" w:rsidR="00A404EC" w:rsidRDefault="00A404EC"/>
    <w:p w14:paraId="5CC166D8" w14:textId="77777777" w:rsidR="00A404EC" w:rsidRDefault="00A404EC"/>
    <w:p w14:paraId="66A11A82" w14:textId="77777777" w:rsidR="00A404EC" w:rsidRDefault="00A404EC"/>
    <w:p w14:paraId="2F8E63A9" w14:textId="77777777" w:rsidR="00A404EC" w:rsidRDefault="00A404EC"/>
    <w:p w14:paraId="71B0AF91" w14:textId="77777777" w:rsidR="00A404EC" w:rsidRDefault="00A404EC"/>
    <w:p w14:paraId="6223FBA0" w14:textId="77777777" w:rsidR="00A404EC" w:rsidRDefault="00A404EC"/>
    <w:p w14:paraId="57D47174" w14:textId="77777777" w:rsidR="00A404EC" w:rsidRDefault="00A404EC"/>
    <w:p w14:paraId="113A538D" w14:textId="77777777" w:rsidR="00A404EC" w:rsidRDefault="00A404EC"/>
    <w:p w14:paraId="02CA47DD" w14:textId="77777777" w:rsidR="00A404EC" w:rsidRDefault="00A404EC"/>
    <w:p w14:paraId="459C32D6" w14:textId="77777777" w:rsidR="00A404EC" w:rsidRDefault="00A404EC"/>
    <w:p w14:paraId="6C8A7F4C" w14:textId="77777777" w:rsidR="00A404EC" w:rsidRDefault="00A404EC"/>
    <w:p w14:paraId="49D63B58" w14:textId="77777777" w:rsidR="00A404EC" w:rsidRDefault="00A404EC"/>
    <w:p w14:paraId="7B8BEE68" w14:textId="77777777" w:rsidR="00A404EC" w:rsidRDefault="00A404EC"/>
    <w:p w14:paraId="146BF28A" w14:textId="77777777" w:rsidR="00A404EC" w:rsidRDefault="00A404EC"/>
    <w:p w14:paraId="367C6A29" w14:textId="77777777" w:rsidR="00A404EC" w:rsidRDefault="00A404EC"/>
    <w:p w14:paraId="777B8315" w14:textId="77777777" w:rsidR="00A404EC" w:rsidRDefault="00A404EC"/>
    <w:p w14:paraId="1F24C88E" w14:textId="112DB53B" w:rsidR="00DF0CEE" w:rsidRDefault="002C6DD2">
      <w:r>
        <w:t xml:space="preserve">Escribimos la regla con el nombre de horario de bloqueo y colocamos todos los días (DOMINGO = S, LUNES = M, MARTES = T, MIERCOLES = W, JUEVES = H, VIERNES = F, SABADO = A) e indicamos a hora de no conexión a las 08:00 am a 10:00 am la regla </w:t>
      </w:r>
      <w:r w:rsidR="00A404EC">
        <w:t>quedaría</w:t>
      </w:r>
      <w:r>
        <w:t xml:space="preserve"> de la siguiente manera: </w:t>
      </w:r>
    </w:p>
    <w:p w14:paraId="612EB0EC" w14:textId="77777777" w:rsidR="00DF0CEE" w:rsidRDefault="002C6DD2">
      <w:r>
        <w:lastRenderedPageBreak/>
        <w:t>acl horario time SMTWHFA 08:00-10:00 y configuramos un horario de desbloqueo de 11:00 am a 20:00 pm</w:t>
      </w:r>
    </w:p>
    <w:p w14:paraId="5746368F" w14:textId="77777777" w:rsidR="00DF0CEE" w:rsidRDefault="00DF0CEE"/>
    <w:p w14:paraId="3BA7EA36" w14:textId="35547218" w:rsidR="00DF0CEE" w:rsidRDefault="002C6DD2">
      <w:r>
        <w:rPr>
          <w:noProof/>
        </w:rPr>
        <w:drawing>
          <wp:anchor distT="0" distB="0" distL="0" distR="0" simplePos="0" relativeHeight="251671040" behindDoc="0" locked="0" layoutInCell="1" allowOverlap="1" wp14:anchorId="6615CE3A" wp14:editId="2817D50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1585" cy="3559175"/>
            <wp:effectExtent l="0" t="0" r="0" b="0"/>
            <wp:wrapSquare wrapText="largest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91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D0E06D" w14:textId="77777777" w:rsidR="00DF0CEE" w:rsidRDefault="002C6DD2">
      <w:r>
        <w:t>Después nos vamos en la sección de http_access y aplicamos el horario_bloqueo, horario_desbloqueo</w:t>
      </w:r>
    </w:p>
    <w:p w14:paraId="6F3E8206" w14:textId="77777777" w:rsidR="00DF0CEE" w:rsidRDefault="00DF0CEE"/>
    <w:p w14:paraId="4C0F0482" w14:textId="3FE7AE4E" w:rsidR="00DF0CEE" w:rsidRDefault="002C6DD2">
      <w:r>
        <w:rPr>
          <w:noProof/>
        </w:rPr>
        <w:drawing>
          <wp:anchor distT="0" distB="0" distL="0" distR="0" simplePos="0" relativeHeight="251672064" behindDoc="0" locked="0" layoutInCell="1" allowOverlap="1" wp14:anchorId="6D9574FD" wp14:editId="54F46C3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1585" cy="3559175"/>
            <wp:effectExtent l="0" t="0" r="0" b="0"/>
            <wp:wrapSquare wrapText="largest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91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2CD174" w14:textId="77777777" w:rsidR="00DF0CEE" w:rsidRDefault="00DF0CEE"/>
    <w:p w14:paraId="0D6C545E" w14:textId="77777777" w:rsidR="00DF0CEE" w:rsidRDefault="002C6DD2">
      <w:r>
        <w:lastRenderedPageBreak/>
        <w:t>Reseteamos el servicio del squid</w:t>
      </w:r>
    </w:p>
    <w:p w14:paraId="0FED4C21" w14:textId="77777777" w:rsidR="00DF0CEE" w:rsidRDefault="00DF0CEE"/>
    <w:p w14:paraId="1D8E4763" w14:textId="42992C6C" w:rsidR="00DF0CEE" w:rsidRDefault="002C6DD2">
      <w:r>
        <w:rPr>
          <w:noProof/>
        </w:rPr>
        <w:drawing>
          <wp:anchor distT="0" distB="0" distL="0" distR="0" simplePos="0" relativeHeight="251666944" behindDoc="0" locked="0" layoutInCell="1" allowOverlap="1" wp14:anchorId="19B5F9A9" wp14:editId="75B1D72F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1585" cy="3559175"/>
            <wp:effectExtent l="0" t="0" r="0" b="0"/>
            <wp:wrapSquare wrapText="largest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91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5559AF" w14:textId="77777777" w:rsidR="00DF0CEE" w:rsidRDefault="00DF0CEE"/>
    <w:p w14:paraId="435E7BAC" w14:textId="77777777" w:rsidR="00DF0CEE" w:rsidRDefault="002C6DD2">
      <w:r>
        <w:t xml:space="preserve">Revisamos a las 9:41 am si hay conexión </w:t>
      </w:r>
    </w:p>
    <w:p w14:paraId="1ABB3AF2" w14:textId="77777777" w:rsidR="00DF0CEE" w:rsidRDefault="00DF0CEE"/>
    <w:p w14:paraId="1BD11801" w14:textId="77777777" w:rsidR="00DF0CEE" w:rsidRDefault="00DF0CEE"/>
    <w:p w14:paraId="3F9299C8" w14:textId="77777777" w:rsidR="00DF0CEE" w:rsidRDefault="002C6DD2">
      <w:r>
        <w:t>PROBAMOS CON GMAIL</w:t>
      </w:r>
    </w:p>
    <w:p w14:paraId="76226911" w14:textId="77777777" w:rsidR="00DF0CEE" w:rsidRDefault="00DF0CEE"/>
    <w:p w14:paraId="2125A218" w14:textId="00D5D6C8" w:rsidR="00DF0CEE" w:rsidRDefault="002C6DD2">
      <w:r>
        <w:rPr>
          <w:noProof/>
        </w:rPr>
        <w:drawing>
          <wp:anchor distT="0" distB="0" distL="0" distR="0" simplePos="0" relativeHeight="251674112" behindDoc="0" locked="0" layoutInCell="1" allowOverlap="1" wp14:anchorId="753783A9" wp14:editId="2AD3224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42635" cy="3284220"/>
            <wp:effectExtent l="0" t="0" r="0" b="0"/>
            <wp:wrapSquare wrapText="largest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635" cy="32842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C8425E" w14:textId="77777777" w:rsidR="00DF0CEE" w:rsidRDefault="00DF0CEE"/>
    <w:p w14:paraId="6CFA04AF" w14:textId="77777777" w:rsidR="00A404EC" w:rsidRDefault="00A404EC"/>
    <w:p w14:paraId="677892A2" w14:textId="77777777" w:rsidR="00A404EC" w:rsidRDefault="00A404EC"/>
    <w:p w14:paraId="2D1D1457" w14:textId="77777777" w:rsidR="00A404EC" w:rsidRDefault="00A404EC"/>
    <w:p w14:paraId="19408411" w14:textId="77777777" w:rsidR="00A404EC" w:rsidRDefault="00A404EC"/>
    <w:p w14:paraId="23AF84A5" w14:textId="77777777" w:rsidR="00A404EC" w:rsidRDefault="00A404EC"/>
    <w:p w14:paraId="1D67DD8D" w14:textId="77777777" w:rsidR="00A404EC" w:rsidRDefault="00A404EC"/>
    <w:p w14:paraId="25E6B373" w14:textId="77777777" w:rsidR="00A404EC" w:rsidRDefault="00A404EC"/>
    <w:p w14:paraId="08C54143" w14:textId="77777777" w:rsidR="00A404EC" w:rsidRDefault="00A404EC"/>
    <w:p w14:paraId="5556F5BA" w14:textId="77777777" w:rsidR="00A404EC" w:rsidRDefault="00A404EC"/>
    <w:p w14:paraId="0411F97C" w14:textId="77777777" w:rsidR="00A404EC" w:rsidRDefault="00A404EC"/>
    <w:p w14:paraId="568A4196" w14:textId="77777777" w:rsidR="00A404EC" w:rsidRDefault="00A404EC"/>
    <w:p w14:paraId="39B772A1" w14:textId="77777777" w:rsidR="00A404EC" w:rsidRDefault="00A404EC"/>
    <w:p w14:paraId="4066F840" w14:textId="77777777" w:rsidR="00A404EC" w:rsidRDefault="00A404EC"/>
    <w:p w14:paraId="66A5D53D" w14:textId="77777777" w:rsidR="00A404EC" w:rsidRDefault="00A404EC"/>
    <w:p w14:paraId="2A60D013" w14:textId="77777777" w:rsidR="00A404EC" w:rsidRDefault="00A404EC"/>
    <w:p w14:paraId="317DD6FD" w14:textId="77777777" w:rsidR="00A404EC" w:rsidRDefault="00A404EC"/>
    <w:p w14:paraId="6EFEDAF5" w14:textId="77777777" w:rsidR="00A404EC" w:rsidRDefault="00A404EC"/>
    <w:p w14:paraId="50596800" w14:textId="77777777" w:rsidR="00A404EC" w:rsidRDefault="00A404EC"/>
    <w:p w14:paraId="0CA6ED36" w14:textId="4222E935" w:rsidR="00DF0CEE" w:rsidRDefault="002C6DD2">
      <w:r>
        <w:t>FACEBOOK</w:t>
      </w:r>
    </w:p>
    <w:p w14:paraId="7AE6FB05" w14:textId="04487525" w:rsidR="00DF0CEE" w:rsidRDefault="002C6DD2">
      <w:r>
        <w:rPr>
          <w:noProof/>
        </w:rPr>
        <w:drawing>
          <wp:anchor distT="0" distB="0" distL="0" distR="0" simplePos="0" relativeHeight="251675136" behindDoc="0" locked="0" layoutInCell="1" allowOverlap="1" wp14:anchorId="6DC2DE3B" wp14:editId="01DFDDB1">
            <wp:simplePos x="0" y="0"/>
            <wp:positionH relativeFrom="column">
              <wp:posOffset>154305</wp:posOffset>
            </wp:positionH>
            <wp:positionV relativeFrom="paragraph">
              <wp:posOffset>127635</wp:posOffset>
            </wp:positionV>
            <wp:extent cx="6023610" cy="3385820"/>
            <wp:effectExtent l="0" t="0" r="0" b="0"/>
            <wp:wrapSquare wrapText="largest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610" cy="33858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38D6D2" w14:textId="77777777" w:rsidR="00DF0CEE" w:rsidRDefault="002C6DD2">
      <w:r>
        <w:t>En conclusion no tenemos acceso a internet en el horario establecido.</w:t>
      </w:r>
    </w:p>
    <w:p w14:paraId="4195EE43" w14:textId="77777777" w:rsidR="00DF0CEE" w:rsidRDefault="00DF0CEE"/>
    <w:p w14:paraId="2FE24E1E" w14:textId="77777777" w:rsidR="00DF0CEE" w:rsidRDefault="002C6DD2" w:rsidP="00594440">
      <w:pPr>
        <w:pStyle w:val="Ttulo1"/>
      </w:pPr>
      <w:bookmarkStart w:id="5" w:name="_Toc76559030"/>
      <w:r>
        <w:t>CREAMOS FICHERO QUE GUARDE LOS LOGS</w:t>
      </w:r>
      <w:bookmarkEnd w:id="5"/>
    </w:p>
    <w:p w14:paraId="5F2AB898" w14:textId="436CF067" w:rsidR="00DF0CEE" w:rsidRDefault="002C6DD2">
      <w:r>
        <w:rPr>
          <w:noProof/>
        </w:rPr>
        <w:drawing>
          <wp:anchor distT="0" distB="0" distL="0" distR="0" simplePos="0" relativeHeight="251667968" behindDoc="0" locked="0" layoutInCell="1" allowOverlap="1" wp14:anchorId="67D476BE" wp14:editId="7FFA611F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1585" cy="3559175"/>
            <wp:effectExtent l="0" t="0" r="0" b="0"/>
            <wp:wrapSquare wrapText="largest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91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F87DDB" w14:textId="77777777" w:rsidR="00DF0CEE" w:rsidRDefault="002C6DD2">
      <w:r>
        <w:lastRenderedPageBreak/>
        <w:t>Reiniciamos el Servicio del Squid</w:t>
      </w:r>
    </w:p>
    <w:p w14:paraId="4C00FDD8" w14:textId="3D20EB32" w:rsidR="00DF0CEE" w:rsidRDefault="002C6DD2">
      <w:r>
        <w:rPr>
          <w:noProof/>
        </w:rPr>
        <w:drawing>
          <wp:anchor distT="0" distB="0" distL="0" distR="0" simplePos="0" relativeHeight="251668992" behindDoc="0" locked="0" layoutInCell="1" allowOverlap="1" wp14:anchorId="5CDC33DC" wp14:editId="1BA8FDE5">
            <wp:simplePos x="0" y="0"/>
            <wp:positionH relativeFrom="column">
              <wp:posOffset>0</wp:posOffset>
            </wp:positionH>
            <wp:positionV relativeFrom="paragraph">
              <wp:posOffset>74295</wp:posOffset>
            </wp:positionV>
            <wp:extent cx="6331585" cy="3559175"/>
            <wp:effectExtent l="0" t="0" r="0" b="0"/>
            <wp:wrapSquare wrapText="largest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91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725A7" w14:textId="77777777" w:rsidR="00DF0CEE" w:rsidRDefault="00DF0CEE"/>
    <w:p w14:paraId="5C0C5DDE" w14:textId="77777777" w:rsidR="00DF0CEE" w:rsidRDefault="00DF0CEE"/>
    <w:p w14:paraId="617A048F" w14:textId="77777777" w:rsidR="00DF0CEE" w:rsidRDefault="002C6DD2">
      <w:r>
        <w:t>Verificamos si se creo el fichero</w:t>
      </w:r>
    </w:p>
    <w:p w14:paraId="210DC5E8" w14:textId="77777777" w:rsidR="00DF0CEE" w:rsidRDefault="00DF0CEE"/>
    <w:p w14:paraId="286E1499" w14:textId="1395E49A" w:rsidR="002C6DD2" w:rsidRDefault="002C6DD2">
      <w:r>
        <w:rPr>
          <w:noProof/>
        </w:rPr>
        <w:drawing>
          <wp:anchor distT="0" distB="0" distL="0" distR="0" simplePos="0" relativeHeight="251670016" behindDoc="0" locked="0" layoutInCell="1" allowOverlap="1" wp14:anchorId="06BE5ACA" wp14:editId="513C5BAD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1585" cy="3559175"/>
            <wp:effectExtent l="0" t="0" r="0" b="0"/>
            <wp:wrapSquare wrapText="largest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591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C6DD2">
      <w:footerReference w:type="default" r:id="rId45"/>
      <w:pgSz w:w="12240" w:h="15840"/>
      <w:pgMar w:top="1134" w:right="1134" w:bottom="1134" w:left="1134" w:header="720" w:footer="720" w:gutter="0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3B477D" w14:textId="77777777" w:rsidR="0018777E" w:rsidRDefault="0018777E" w:rsidP="00594440">
      <w:r>
        <w:separator/>
      </w:r>
    </w:p>
  </w:endnote>
  <w:endnote w:type="continuationSeparator" w:id="0">
    <w:p w14:paraId="08D9BAF5" w14:textId="77777777" w:rsidR="0018777E" w:rsidRDefault="0018777E" w:rsidP="005944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erif CJK SC">
    <w:altName w:val="Calibri"/>
    <w:charset w:val="01"/>
    <w:family w:val="auto"/>
    <w:pitch w:val="variable"/>
  </w:font>
  <w:font w:name="Lohit Devanagari">
    <w:altName w:val="Calibri"/>
    <w:charset w:val="01"/>
    <w:family w:val="auto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1"/>
    <w:family w:val="swiss"/>
    <w:pitch w:val="variable"/>
  </w:font>
  <w:font w:name="Noto Sans CJK SC">
    <w:charset w:val="01"/>
    <w:family w:val="auto"/>
    <w:pitch w:val="variable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03751620"/>
      <w:docPartObj>
        <w:docPartGallery w:val="Page Numbers (Bottom of Page)"/>
        <w:docPartUnique/>
      </w:docPartObj>
    </w:sdtPr>
    <w:sdtContent>
      <w:p w14:paraId="4EA8E054" w14:textId="496EAA8D" w:rsidR="00594440" w:rsidRDefault="00594440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25586D81" w14:textId="77777777" w:rsidR="00594440" w:rsidRDefault="0059444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5FEEA0" w14:textId="77777777" w:rsidR="0018777E" w:rsidRDefault="0018777E" w:rsidP="00594440">
      <w:r>
        <w:separator/>
      </w:r>
    </w:p>
  </w:footnote>
  <w:footnote w:type="continuationSeparator" w:id="0">
    <w:p w14:paraId="12CF44AE" w14:textId="77777777" w:rsidR="0018777E" w:rsidRDefault="0018777E" w:rsidP="0059444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attachedTemplate r:id="rId1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DD2"/>
    <w:rsid w:val="00020EA6"/>
    <w:rsid w:val="0018777E"/>
    <w:rsid w:val="002C6DD2"/>
    <w:rsid w:val="00594440"/>
    <w:rsid w:val="00A404EC"/>
    <w:rsid w:val="00DF0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;"/>
  <w14:docId w14:val="52BA6007"/>
  <w15:chartTrackingRefBased/>
  <w15:docId w15:val="{2936325A-F4C0-4425-A81A-04A7C1429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419" w:eastAsia="es-419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rFonts w:ascii="Liberation Serif" w:eastAsia="Noto Serif CJK SC" w:hAnsi="Liberation Serif" w:cs="Lohit Devanagari"/>
      <w:kern w:val="2"/>
      <w:sz w:val="24"/>
      <w:szCs w:val="24"/>
      <w:lang w:val="es-GT" w:eastAsia="zh-CN" w:bidi="hi-IN"/>
    </w:rPr>
  </w:style>
  <w:style w:type="paragraph" w:styleId="Ttulo1">
    <w:name w:val="heading 1"/>
    <w:basedOn w:val="Normal"/>
    <w:next w:val="Normal"/>
    <w:link w:val="Ttulo1Car"/>
    <w:uiPriority w:val="9"/>
    <w:qFormat/>
    <w:rsid w:val="00A404EC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uiPriority w:val="99"/>
    <w:rPr>
      <w:color w:val="000080"/>
      <w:u w:val="single"/>
    </w:rPr>
  </w:style>
  <w:style w:type="paragraph" w:customStyle="1" w:styleId="Ttulo10">
    <w:name w:val="Título1"/>
    <w:basedOn w:val="Normal"/>
    <w:next w:val="Textoindependiente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</w:style>
  <w:style w:type="paragraph" w:styleId="Descripci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pPr>
      <w:suppressLineNumbers/>
    </w:pPr>
  </w:style>
  <w:style w:type="character" w:customStyle="1" w:styleId="Ttulo1Car">
    <w:name w:val="Título 1 Car"/>
    <w:basedOn w:val="Fuentedeprrafopredeter"/>
    <w:link w:val="Ttulo1"/>
    <w:uiPriority w:val="9"/>
    <w:rsid w:val="00A404EC"/>
    <w:rPr>
      <w:rFonts w:asciiTheme="majorHAnsi" w:eastAsiaTheme="majorEastAsia" w:hAnsiTheme="majorHAnsi" w:cs="Mangal"/>
      <w:color w:val="2F5496" w:themeColor="accent1" w:themeShade="BF"/>
      <w:kern w:val="2"/>
      <w:sz w:val="32"/>
      <w:szCs w:val="29"/>
      <w:lang w:val="es-GT" w:eastAsia="zh-CN" w:bidi="hi-IN"/>
    </w:rPr>
  </w:style>
  <w:style w:type="paragraph" w:styleId="Encabezado">
    <w:name w:val="header"/>
    <w:basedOn w:val="Normal"/>
    <w:link w:val="EncabezadoCar"/>
    <w:uiPriority w:val="99"/>
    <w:unhideWhenUsed/>
    <w:rsid w:val="00594440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594440"/>
    <w:rPr>
      <w:rFonts w:ascii="Liberation Serif" w:eastAsia="Noto Serif CJK SC" w:hAnsi="Liberation Serif" w:cs="Mangal"/>
      <w:kern w:val="2"/>
      <w:sz w:val="24"/>
      <w:szCs w:val="21"/>
      <w:lang w:val="es-GT" w:eastAsia="zh-CN" w:bidi="hi-IN"/>
    </w:rPr>
  </w:style>
  <w:style w:type="paragraph" w:styleId="Piedepgina">
    <w:name w:val="footer"/>
    <w:basedOn w:val="Normal"/>
    <w:link w:val="PiedepginaCar"/>
    <w:uiPriority w:val="99"/>
    <w:unhideWhenUsed/>
    <w:rsid w:val="00594440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94440"/>
    <w:rPr>
      <w:rFonts w:ascii="Liberation Serif" w:eastAsia="Noto Serif CJK SC" w:hAnsi="Liberation Serif" w:cs="Mangal"/>
      <w:kern w:val="2"/>
      <w:sz w:val="24"/>
      <w:szCs w:val="21"/>
      <w:lang w:val="es-GT" w:eastAsia="zh-CN" w:bidi="hi-IN"/>
    </w:rPr>
  </w:style>
  <w:style w:type="paragraph" w:styleId="TtuloTDC">
    <w:name w:val="TOC Heading"/>
    <w:basedOn w:val="Ttulo1"/>
    <w:next w:val="Normal"/>
    <w:uiPriority w:val="39"/>
    <w:unhideWhenUsed/>
    <w:qFormat/>
    <w:rsid w:val="00020EA6"/>
    <w:pPr>
      <w:suppressAutoHyphens w:val="0"/>
      <w:spacing w:line="259" w:lineRule="auto"/>
      <w:outlineLvl w:val="9"/>
    </w:pPr>
    <w:rPr>
      <w:rFonts w:cstheme="majorBidi"/>
      <w:kern w:val="0"/>
      <w:szCs w:val="32"/>
      <w:lang w:val="es-419" w:eastAsia="es-419" w:bidi="ar-SA"/>
    </w:rPr>
  </w:style>
  <w:style w:type="paragraph" w:styleId="TDC1">
    <w:name w:val="toc 1"/>
    <w:basedOn w:val="Normal"/>
    <w:next w:val="Normal"/>
    <w:autoRedefine/>
    <w:uiPriority w:val="39"/>
    <w:unhideWhenUsed/>
    <w:rsid w:val="00020EA6"/>
    <w:pPr>
      <w:spacing w:after="100"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://www.yahoo.com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://www.gmail.com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://www.hotmail.com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TRABAJO%20SQUID.do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919A1EF-DC62-4CA2-B358-90BF5C3873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TRABAJO SQUID.dot</Template>
  <TotalTime>239</TotalTime>
  <Pages>18</Pages>
  <Words>689</Words>
  <Characters>3793</Characters>
  <Application>Microsoft Office Word</Application>
  <DocSecurity>0</DocSecurity>
  <Lines>31</Lines>
  <Paragraphs>8</Paragraphs>
  <ScaleCrop>false</ScaleCrop>
  <Company/>
  <LinksUpToDate>false</LinksUpToDate>
  <CharactersWithSpaces>4474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ARPAZ</dc:creator>
  <cp:keywords/>
  <cp:lastModifiedBy>Angel Paz</cp:lastModifiedBy>
  <cp:revision>4</cp:revision>
  <cp:lastPrinted>1900-01-01T06:00:00Z</cp:lastPrinted>
  <dcterms:created xsi:type="dcterms:W3CDTF">2021-07-07T15:48:00Z</dcterms:created>
  <dcterms:modified xsi:type="dcterms:W3CDTF">2021-07-07T20:04:00Z</dcterms:modified>
</cp:coreProperties>
</file>